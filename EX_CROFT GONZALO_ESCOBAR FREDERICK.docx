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55C63D04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6618857F" w14:textId="0592A03C" w:rsidR="00B0688D" w:rsidRDefault="00131D13" w:rsidP="007057F4">
            <w:r>
              <w:rPr>
                <w:noProof/>
                <w:lang w:bidi="es-ES"/>
              </w:rPr>
              <w:drawing>
                <wp:anchor distT="0" distB="0" distL="114300" distR="114300" simplePos="0" relativeHeight="251661312" behindDoc="1" locked="0" layoutInCell="1" allowOverlap="1" wp14:anchorId="0B0B4EBC" wp14:editId="2FF0DCD1">
                  <wp:simplePos x="0" y="0"/>
                  <wp:positionH relativeFrom="column">
                    <wp:posOffset>4361180</wp:posOffset>
                  </wp:positionH>
                  <wp:positionV relativeFrom="paragraph">
                    <wp:posOffset>784860</wp:posOffset>
                  </wp:positionV>
                  <wp:extent cx="1969770" cy="2461260"/>
                  <wp:effectExtent l="0" t="0" r="0" b="0"/>
                  <wp:wrapNone/>
                  <wp:docPr id="2" name="Gráfico 2" descr="rectángulo transparente de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77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0"/>
      </w:tblGrid>
      <w:tr w:rsidR="00E1560F" w14:paraId="25769284" w14:textId="77777777" w:rsidTr="00B0688D">
        <w:trPr>
          <w:trHeight w:val="2043"/>
        </w:trPr>
        <w:tc>
          <w:tcPr>
            <w:tcW w:w="4572" w:type="dxa"/>
          </w:tcPr>
          <w:p w14:paraId="311FA12A" w14:textId="4D939F44" w:rsidR="00B0688D" w:rsidRDefault="00B0688D" w:rsidP="007057F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1F5850" wp14:editId="2BBED50C">
                      <wp:extent cx="5676900" cy="12096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6900" cy="1209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E1332" w14:textId="4281515E" w:rsidR="00B0688D" w:rsidRPr="00B0688D" w:rsidRDefault="00407B8D" w:rsidP="00D74DE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86F2F5" wp14:editId="07C0CD32">
                                        <wp:extent cx="4952792" cy="1156544"/>
                                        <wp:effectExtent l="0" t="0" r="0" b="0"/>
                                        <wp:docPr id="1967604043" name="Imagen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67604043" name="Imagen 6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52792" cy="11565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F432CA6" w14:textId="77777777" w:rsidR="00B0688D" w:rsidRPr="00B0688D" w:rsidRDefault="00B0688D" w:rsidP="007057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31F58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width:447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" filled="f" stroked="f" strokeweight=".5pt">
                      <v:textbox>
                        <w:txbxContent>
                          <w:p w14:paraId="354E1332" w14:textId="4281515E" w:rsidR="00B0688D" w:rsidRPr="00B0688D" w:rsidRDefault="00407B8D" w:rsidP="00D74D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86F2F5" wp14:editId="07C0CD32">
                                  <wp:extent cx="4952792" cy="1156544"/>
                                  <wp:effectExtent l="0" t="0" r="0" b="0"/>
                                  <wp:docPr id="1967604043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7604043" name="Imagen 6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2792" cy="1156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432CA6" w14:textId="77777777" w:rsidR="00B0688D" w:rsidRPr="00B0688D" w:rsidRDefault="00B0688D" w:rsidP="007057F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0DF85A7" w14:textId="0D509AB3" w:rsidR="008A3C9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51019E" w14:paraId="3657B75C" w14:textId="77777777" w:rsidTr="0051019E">
        <w:trPr>
          <w:trHeight w:val="1080"/>
        </w:trPr>
        <w:tc>
          <w:tcPr>
            <w:tcW w:w="5449" w:type="dxa"/>
            <w:vAlign w:val="center"/>
          </w:tcPr>
          <w:p w14:paraId="2A173E3F" w14:textId="6A9FBE33" w:rsidR="0051019E" w:rsidRDefault="00CD5918" w:rsidP="005101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B5FD4A" wp14:editId="10BB47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-514985</wp:posOffset>
                      </wp:positionV>
                      <wp:extent cx="6756400" cy="1920875"/>
                      <wp:effectExtent l="0" t="0" r="0" b="3175"/>
                      <wp:wrapNone/>
                      <wp:docPr id="132103063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0" cy="1920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CA0DFB" w14:textId="77777777" w:rsidR="00F350AB" w:rsidRDefault="001354A7" w:rsidP="00F350A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INTEGRANTES:</w:t>
                                  </w:r>
                                  <w:r w:rsidR="00F350AB" w:rsidRPr="00F350AB"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182F2C27" w14:textId="77777777" w:rsidR="00F350AB" w:rsidRDefault="00F350AB" w:rsidP="00F350A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Gonzalo Croft</w:t>
                                  </w:r>
                                </w:p>
                                <w:p w14:paraId="5A1747ED" w14:textId="77777777" w:rsidR="00F350AB" w:rsidRPr="00CD5918" w:rsidRDefault="00F350AB" w:rsidP="00F350AB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D5918"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Frederick Escobar </w:t>
                                  </w:r>
                                </w:p>
                                <w:p w14:paraId="27A992D6" w14:textId="4A2F30F4" w:rsidR="001354A7" w:rsidRDefault="001354A7" w:rsidP="001354A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 w:val="0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5FD4A" id="Cuadro de texto 1" o:spid="_x0000_s1027" type="#_x0000_t202" style="position:absolute;margin-left:0;margin-top:-40.55pt;width:532pt;height:1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" filled="f" stroked="f">
                      <v:textbox>
                        <w:txbxContent>
                          <w:p w14:paraId="7FCA0DFB" w14:textId="77777777" w:rsidR="00F350AB" w:rsidRDefault="001354A7" w:rsidP="00F350AB">
                            <w:pPr>
                              <w:jc w:val="right"/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  <w:r w:rsidR="00F350AB" w:rsidRPr="00F350AB"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82F2C27" w14:textId="77777777" w:rsidR="00F350AB" w:rsidRDefault="00F350AB" w:rsidP="00F350AB">
                            <w:pPr>
                              <w:jc w:val="right"/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Gonzalo Croft</w:t>
                            </w:r>
                          </w:p>
                          <w:p w14:paraId="5A1747ED" w14:textId="77777777" w:rsidR="00F350AB" w:rsidRPr="00CD5918" w:rsidRDefault="00F350AB" w:rsidP="00F350AB">
                            <w:pPr>
                              <w:jc w:val="right"/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5918"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Frederick Escobar </w:t>
                            </w:r>
                          </w:p>
                          <w:p w14:paraId="27A992D6" w14:textId="4A2F30F4" w:rsidR="001354A7" w:rsidRDefault="001354A7" w:rsidP="001354A7">
                            <w:pPr>
                              <w:jc w:val="right"/>
                              <w:rPr>
                                <w:rFonts w:ascii="Arial" w:hAnsi="Arial" w:cs="Arial"/>
                                <w:b w:val="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01" w:type="dxa"/>
            <w:vAlign w:val="center"/>
          </w:tcPr>
          <w:p w14:paraId="58BBC3E9" w14:textId="6650FED1" w:rsidR="0051019E" w:rsidRDefault="0051019E" w:rsidP="0051019E">
            <w:pPr>
              <w:jc w:val="right"/>
            </w:pPr>
          </w:p>
        </w:tc>
      </w:tr>
    </w:tbl>
    <w:p w14:paraId="7556DC86" w14:textId="77777777" w:rsidR="00327BC8" w:rsidRDefault="00911AC4" w:rsidP="00696C6D">
      <w:pPr>
        <w:rPr>
          <w:lang w:bidi="es-ES"/>
        </w:rPr>
      </w:pPr>
      <w:r>
        <w:rPr>
          <w:noProof/>
          <w:lang w:bidi="es-ES"/>
        </w:rPr>
        <w:drawing>
          <wp:anchor distT="0" distB="0" distL="114300" distR="114300" simplePos="0" relativeHeight="251668480" behindDoc="1" locked="0" layoutInCell="1" allowOverlap="1" wp14:anchorId="62A1E97F" wp14:editId="2109A22B">
            <wp:simplePos x="0" y="0"/>
            <wp:positionH relativeFrom="column">
              <wp:posOffset>639445</wp:posOffset>
            </wp:positionH>
            <wp:positionV relativeFrom="paragraph">
              <wp:posOffset>4095750</wp:posOffset>
            </wp:positionV>
            <wp:extent cx="1990725" cy="2461260"/>
            <wp:effectExtent l="0" t="0" r="9525" b="0"/>
            <wp:wrapNone/>
            <wp:docPr id="1360818973" name="Gráfico 1360818973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4A7">
        <w:rPr>
          <w:noProof/>
          <w:lang w:bidi="es-ES"/>
        </w:rPr>
        <w:drawing>
          <wp:anchor distT="0" distB="0" distL="114300" distR="114300" simplePos="0" relativeHeight="251666432" behindDoc="1" locked="0" layoutInCell="1" allowOverlap="1" wp14:anchorId="4297FB29" wp14:editId="7025BC3E">
            <wp:simplePos x="0" y="0"/>
            <wp:positionH relativeFrom="page">
              <wp:posOffset>1739265</wp:posOffset>
            </wp:positionH>
            <wp:positionV relativeFrom="paragraph">
              <wp:posOffset>4311015</wp:posOffset>
            </wp:positionV>
            <wp:extent cx="5852795" cy="2237740"/>
            <wp:effectExtent l="0" t="0" r="0" b="0"/>
            <wp:wrapNone/>
            <wp:docPr id="1365297125" name="Gráfico 1365297125" descr="rectángulo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85279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79F">
        <w:rPr>
          <w:noProof/>
          <w:lang w:bidi="es-ES"/>
        </w:rPr>
        <w:drawing>
          <wp:anchor distT="0" distB="0" distL="114300" distR="114300" simplePos="0" relativeHeight="251669504" behindDoc="1" locked="0" layoutInCell="1" allowOverlap="1" wp14:anchorId="414E9632" wp14:editId="76B87671">
            <wp:simplePos x="0" y="0"/>
            <wp:positionH relativeFrom="page">
              <wp:posOffset>6350</wp:posOffset>
            </wp:positionH>
            <wp:positionV relativeFrom="paragraph">
              <wp:posOffset>2574925</wp:posOffset>
            </wp:positionV>
            <wp:extent cx="6680200" cy="2489835"/>
            <wp:effectExtent l="0" t="0" r="6350" b="5715"/>
            <wp:wrapNone/>
            <wp:docPr id="1" name="Gráfico 1" descr="rectángulo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3EE">
        <w:rPr>
          <w:noProof/>
          <w:lang w:bidi="es-ES"/>
        </w:rPr>
        <mc:AlternateContent>
          <mc:Choice Requires="wps">
            <w:drawing>
              <wp:inline distT="0" distB="0" distL="0" distR="0" wp14:anchorId="18AA5268" wp14:editId="26A221F9">
                <wp:extent cx="6097270" cy="1327053"/>
                <wp:effectExtent l="0" t="0" r="0" b="6985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270" cy="1327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92D58" w14:textId="0A85E185" w:rsidR="00344322" w:rsidRDefault="00327BC8" w:rsidP="009563EE">
                            <w:pPr>
                              <w:pStyle w:val="Ttul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327BC8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s-CL"/>
                              </w:rPr>
                              <w:t>T1-25-(50) - DESARROLLO FRONTEND - IF200IINF</w:t>
                            </w:r>
                          </w:p>
                          <w:p w14:paraId="415177E3" w14:textId="77777777" w:rsidR="00327BC8" w:rsidRDefault="00327BC8" w:rsidP="009563EE">
                            <w:pPr>
                              <w:pStyle w:val="Ttul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  <w:p w14:paraId="138BAEFD" w14:textId="78B67102" w:rsidR="009563EE" w:rsidRPr="00CD5918" w:rsidRDefault="009563EE" w:rsidP="009563EE">
                            <w:pPr>
                              <w:pStyle w:val="Ttul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CD5918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s-CL"/>
                              </w:rPr>
                              <w:t xml:space="preserve">DOCENTE: </w:t>
                            </w:r>
                            <w:r w:rsidR="00696C6D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VICENTE ZAPATA</w:t>
                            </w:r>
                          </w:p>
                          <w:p w14:paraId="70C4E1FF" w14:textId="77777777" w:rsidR="009563EE" w:rsidRDefault="009563EE" w:rsidP="009563EE">
                            <w:pPr>
                              <w:pStyle w:val="Ttul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  <w:p w14:paraId="55EE455C" w14:textId="77777777" w:rsidR="009563EE" w:rsidRPr="00344322" w:rsidRDefault="009563EE" w:rsidP="009563EE">
                            <w:pPr>
                              <w:pStyle w:val="Ttul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u w:val="single"/>
                                <w:lang w:val="es-CL"/>
                              </w:rPr>
                            </w:pPr>
                          </w:p>
                          <w:p w14:paraId="30E7ABF2" w14:textId="77777777" w:rsidR="009563EE" w:rsidRPr="0003298B" w:rsidRDefault="009563EE" w:rsidP="009563EE">
                            <w:pPr>
                              <w:pStyle w:val="Ttul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  <w:p w14:paraId="42BC2E5E" w14:textId="77777777" w:rsidR="009563EE" w:rsidRDefault="009563EE" w:rsidP="009563EE">
                            <w:pPr>
                              <w:pStyle w:val="Ttul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84AAD5" w14:textId="77777777" w:rsidR="00327BC8" w:rsidRPr="0003298B" w:rsidRDefault="00327BC8" w:rsidP="009563EE">
                            <w:pPr>
                              <w:pStyle w:val="Ttul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AA5268" id="Cuadro de texto 8" o:spid="_x0000_s1028" type="#_x0000_t202" style="width:480.1pt;height:1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XDGQIAADQ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" filled="f" stroked="f" strokeweight=".5pt">
                <v:textbox>
                  <w:txbxContent>
                    <w:p w14:paraId="43792D58" w14:textId="0A85E185" w:rsidR="00344322" w:rsidRDefault="00327BC8" w:rsidP="009563EE">
                      <w:pPr>
                        <w:pStyle w:val="Ttulo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s-CL"/>
                        </w:rPr>
                      </w:pPr>
                      <w:r w:rsidRPr="00327BC8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s-CL"/>
                        </w:rPr>
                        <w:t>T1-25-(50) - DESARROLLO FRONTEND - IF200IINF</w:t>
                      </w:r>
                    </w:p>
                    <w:p w14:paraId="415177E3" w14:textId="77777777" w:rsidR="00327BC8" w:rsidRDefault="00327BC8" w:rsidP="009563EE">
                      <w:pPr>
                        <w:pStyle w:val="Ttulo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s-CL"/>
                        </w:rPr>
                      </w:pPr>
                    </w:p>
                    <w:p w14:paraId="138BAEFD" w14:textId="78B67102" w:rsidR="009563EE" w:rsidRPr="00CD5918" w:rsidRDefault="009563EE" w:rsidP="009563EE">
                      <w:pPr>
                        <w:pStyle w:val="Ttulo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s-CL"/>
                        </w:rPr>
                      </w:pPr>
                      <w:r w:rsidRPr="00CD5918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s-CL"/>
                        </w:rPr>
                        <w:t xml:space="preserve">DOCENTE: </w:t>
                      </w:r>
                      <w:r w:rsidR="00696C6D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VICENTE ZAPATA</w:t>
                      </w:r>
                    </w:p>
                    <w:p w14:paraId="70C4E1FF" w14:textId="77777777" w:rsidR="009563EE" w:rsidRDefault="009563EE" w:rsidP="009563EE">
                      <w:pPr>
                        <w:pStyle w:val="Ttulo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s-CL"/>
                        </w:rPr>
                      </w:pPr>
                    </w:p>
                    <w:p w14:paraId="55EE455C" w14:textId="77777777" w:rsidR="009563EE" w:rsidRPr="00344322" w:rsidRDefault="009563EE" w:rsidP="009563EE">
                      <w:pPr>
                        <w:pStyle w:val="Ttulo"/>
                        <w:rPr>
                          <w:rFonts w:ascii="Arial" w:hAnsi="Arial" w:cs="Arial"/>
                          <w:bCs/>
                          <w:sz w:val="28"/>
                          <w:szCs w:val="28"/>
                          <w:u w:val="single"/>
                          <w:lang w:val="es-CL"/>
                        </w:rPr>
                      </w:pPr>
                    </w:p>
                    <w:p w14:paraId="30E7ABF2" w14:textId="77777777" w:rsidR="009563EE" w:rsidRPr="0003298B" w:rsidRDefault="009563EE" w:rsidP="009563EE">
                      <w:pPr>
                        <w:pStyle w:val="Ttulo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s-CL"/>
                        </w:rPr>
                      </w:pPr>
                    </w:p>
                    <w:p w14:paraId="42BC2E5E" w14:textId="77777777" w:rsidR="009563EE" w:rsidRDefault="009563EE" w:rsidP="009563EE">
                      <w:pPr>
                        <w:pStyle w:val="Ttulo"/>
                        <w:rPr>
                          <w:sz w:val="28"/>
                          <w:szCs w:val="28"/>
                        </w:rPr>
                      </w:pPr>
                    </w:p>
                    <w:p w14:paraId="1184AAD5" w14:textId="77777777" w:rsidR="00327BC8" w:rsidRPr="0003298B" w:rsidRDefault="00327BC8" w:rsidP="009563EE">
                      <w:pPr>
                        <w:pStyle w:val="Ttul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26B90D" w14:textId="079F8D35" w:rsidR="00327BC8" w:rsidRDefault="008A3C95" w:rsidP="00696C6D">
      <w:pPr>
        <w:rPr>
          <w:lang w:bidi="es-ES"/>
        </w:rPr>
      </w:pPr>
      <w:r>
        <w:rPr>
          <w:lang w:bidi="es-ES"/>
        </w:rPr>
        <w:br w:type="page"/>
      </w:r>
    </w:p>
    <w:p w14:paraId="7169C00C" w14:textId="5807EB1B" w:rsidR="003624A0" w:rsidRPr="003624A0" w:rsidRDefault="003624A0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  <w:r w:rsidRPr="003624A0">
        <w:rPr>
          <w:rFonts w:ascii="Arial" w:hAnsi="Arial" w:cs="Arial"/>
          <w:bCs/>
          <w:sz w:val="24"/>
          <w:szCs w:val="24"/>
          <w:lang w:val="es-CL" w:bidi="es-ES"/>
        </w:rPr>
        <w:lastRenderedPageBreak/>
        <w:t xml:space="preserve">1.Aplica el uso de los principios y estándares de diseño UI/UX, utilizando una </w:t>
      </w:r>
    </w:p>
    <w:p w14:paraId="5B651303" w14:textId="775B4003" w:rsidR="003624A0" w:rsidRDefault="003624A0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  <w:r w:rsidRPr="003624A0">
        <w:rPr>
          <w:rFonts w:ascii="Arial" w:hAnsi="Arial" w:cs="Arial"/>
          <w:bCs/>
          <w:sz w:val="24"/>
          <w:szCs w:val="24"/>
          <w:lang w:val="es-CL" w:bidi="es-ES"/>
        </w:rPr>
        <w:t>documentación acorde a los procesos de la organización</w:t>
      </w:r>
    </w:p>
    <w:p w14:paraId="790E87D8" w14:textId="77777777" w:rsidR="003624A0" w:rsidRDefault="003624A0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</w:p>
    <w:p w14:paraId="52846338" w14:textId="42D33F41" w:rsidR="00001EDE" w:rsidRPr="00001EDE" w:rsidRDefault="00001EDE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1.</w:t>
      </w:r>
      <w:r w:rsidR="003624A0">
        <w:rPr>
          <w:rFonts w:ascii="Arial" w:hAnsi="Arial" w:cs="Arial"/>
          <w:bCs/>
          <w:sz w:val="24"/>
          <w:szCs w:val="24"/>
          <w:lang w:val="es-CL" w:bidi="es-ES"/>
        </w:rPr>
        <w:t>1</w:t>
      </w:r>
      <w:r w:rsidRPr="00001EDE">
        <w:rPr>
          <w:rFonts w:ascii="Arial" w:hAnsi="Arial" w:cs="Arial"/>
          <w:bCs/>
          <w:sz w:val="24"/>
          <w:szCs w:val="24"/>
          <w:lang w:val="es-CL" w:bidi="es-ES"/>
        </w:rPr>
        <w:t xml:space="preserve"> Mockups Detallados: </w:t>
      </w:r>
    </w:p>
    <w:p w14:paraId="3BDF2C58" w14:textId="77777777" w:rsidR="00001EDE" w:rsidRPr="00001EDE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Se diseñaron cuatro vistas principales que representan el recorrido del usuario dentro de la aplicación:</w:t>
      </w:r>
    </w:p>
    <w:p w14:paraId="7BB4ED01" w14:textId="540B668F" w:rsidR="00001EDE" w:rsidRPr="003624A0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3624A0">
        <w:rPr>
          <w:rFonts w:ascii="Arial" w:hAnsi="Arial" w:cs="Arial"/>
          <w:bCs/>
          <w:sz w:val="24"/>
          <w:szCs w:val="24"/>
          <w:lang w:val="es-CL" w:bidi="es-ES"/>
        </w:rPr>
        <w:t>Inicio (Dashboard):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Incluye 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todas las 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licitacione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s, de todos los 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estados,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del día actual, en el tirulo va indicando la cantidad de licitaciones al momento de visitar la 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página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principal, incluye alertas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y mensajes amigables 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al no 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encontrar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registros, o demora al cargar la pagina</w:t>
      </w:r>
    </w:p>
    <w:p w14:paraId="4F1F4816" w14:textId="56E3B083" w:rsidR="00E94666" w:rsidRPr="003624A0" w:rsidRDefault="00E94666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3624A0">
        <w:rPr>
          <w:rFonts w:ascii="Arial" w:hAnsi="Arial" w:cs="Arial"/>
          <w:bCs/>
          <w:sz w:val="24"/>
          <w:szCs w:val="24"/>
          <w:lang w:val="es-CL" w:bidi="es-ES"/>
        </w:rPr>
        <w:t>Detalle de Licitación: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Cada registro, Muestra un Código Externo en forma de link, al hacer un click en este link nos redirige al detalle de la licitación consultada entregando 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Información ampliada, 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al final del detalle agregamos un botón para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volver al listado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.</w:t>
      </w:r>
    </w:p>
    <w:p w14:paraId="34A695FA" w14:textId="14EFB708" w:rsidR="003624A0" w:rsidRPr="00001EDE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Licitaciones: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Listado con opciones de filtro 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separados por pestañas nombre,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código, 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estado, fecha.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En esta sección también agregamos el link a cada uno de los registros, y reutilizamos el componente DetalleLicitacion.jsx</w:t>
      </w:r>
    </w:p>
    <w:p w14:paraId="67343D65" w14:textId="77777777" w:rsidR="00001EDE" w:rsidRPr="003624A0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Buscar Proveedor (por RUT):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Formulario con validación e historial de participación.</w:t>
      </w:r>
    </w:p>
    <w:p w14:paraId="720BD980" w14:textId="19E2E49B" w:rsidR="00E94666" w:rsidRPr="00001EDE" w:rsidRDefault="00E94666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3624A0">
        <w:rPr>
          <w:rFonts w:ascii="Arial" w:hAnsi="Arial" w:cs="Arial"/>
          <w:bCs/>
          <w:sz w:val="24"/>
          <w:szCs w:val="24"/>
          <w:lang w:val="es-CL" w:bidi="es-ES"/>
        </w:rPr>
        <w:t>Mockups:</w:t>
      </w: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Se adjunta mockups, indicando cómo se comporta nuestra aplicación en diferentes dispositivos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.</w:t>
      </w:r>
    </w:p>
    <w:p w14:paraId="4966902B" w14:textId="77777777" w:rsidR="00E94666" w:rsidRPr="003624A0" w:rsidRDefault="00E94666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</w:p>
    <w:p w14:paraId="3CFC27D0" w14:textId="71B4E8BF" w:rsidR="00001EDE" w:rsidRPr="00001EDE" w:rsidRDefault="003624A0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  <w:r>
        <w:rPr>
          <w:rFonts w:ascii="Arial" w:hAnsi="Arial" w:cs="Arial"/>
          <w:bCs/>
          <w:sz w:val="24"/>
          <w:szCs w:val="24"/>
          <w:lang w:val="es-CL" w:bidi="es-ES"/>
        </w:rPr>
        <w:t>1.</w:t>
      </w:r>
      <w:r w:rsidR="00001EDE" w:rsidRPr="00001EDE">
        <w:rPr>
          <w:rFonts w:ascii="Arial" w:hAnsi="Arial" w:cs="Arial"/>
          <w:bCs/>
          <w:sz w:val="24"/>
          <w:szCs w:val="24"/>
          <w:lang w:val="es-CL" w:bidi="es-ES"/>
        </w:rPr>
        <w:t>2. Jerarquía Visual y Estructura</w:t>
      </w:r>
    </w:p>
    <w:p w14:paraId="30902DB5" w14:textId="77777777" w:rsidR="00001EDE" w:rsidRPr="00001EDE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El diseño sigue una jerarquía lógica basada en principios de percepción visual:</w:t>
      </w:r>
    </w:p>
    <w:p w14:paraId="263635BF" w14:textId="7EB58AE6" w:rsidR="00001EDE" w:rsidRPr="00001EDE" w:rsidRDefault="00001EDE" w:rsidP="003624A0">
      <w:pPr>
        <w:numPr>
          <w:ilvl w:val="0"/>
          <w:numId w:val="77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 xml:space="preserve">Títulos en tipografía bold 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que guían la lectura y separan secciones.</w:t>
      </w:r>
    </w:p>
    <w:p w14:paraId="08B8B4AF" w14:textId="159E8C1F" w:rsidR="00001EDE" w:rsidRPr="00001EDE" w:rsidRDefault="00001EDE" w:rsidP="003624A0">
      <w:pPr>
        <w:numPr>
          <w:ilvl w:val="0"/>
          <w:numId w:val="77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Espaciado generoso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(entre bloques) que permite escaneo visual fluido.</w:t>
      </w:r>
    </w:p>
    <w:p w14:paraId="30F85E50" w14:textId="77777777" w:rsidR="00001EDE" w:rsidRPr="00001EDE" w:rsidRDefault="00001EDE" w:rsidP="003624A0">
      <w:pPr>
        <w:numPr>
          <w:ilvl w:val="0"/>
          <w:numId w:val="77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Iconografía alineada al texto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para reforzar significado sin sobrecargar.</w:t>
      </w:r>
    </w:p>
    <w:p w14:paraId="4346FA81" w14:textId="1A39B31E" w:rsidR="00001EDE" w:rsidRPr="00001EDE" w:rsidRDefault="00001EDE" w:rsidP="003624A0">
      <w:pPr>
        <w:numPr>
          <w:ilvl w:val="0"/>
          <w:numId w:val="77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Botones CTA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con fuerte contraste (color primario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</w:t>
      </w:r>
      <w:r w:rsidR="003624A0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azul)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y colocación persistente.</w:t>
      </w:r>
    </w:p>
    <w:p w14:paraId="1504FFBB" w14:textId="3632DB65" w:rsidR="00001EDE" w:rsidRPr="003624A0" w:rsidRDefault="003624A0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Los resultados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están</w:t>
      </w:r>
      <w:r w:rsidR="00001EDE"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alineado a una </w:t>
      </w:r>
      <w:r w:rsidR="00E94666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tabla donde se intercalan los colores de los registros </w:t>
      </w:r>
      <w:r w:rsidR="00001EDE"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para asegurar coherencia y adaptabilidad.</w:t>
      </w:r>
    </w:p>
    <w:p w14:paraId="2CF4F243" w14:textId="77777777" w:rsidR="00E94666" w:rsidRDefault="00E94666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3A5AB3A3" w14:textId="77777777" w:rsidR="003624A0" w:rsidRDefault="003624A0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50DDEAA9" w14:textId="77777777" w:rsidR="003624A0" w:rsidRDefault="003624A0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0B70302E" w14:textId="77777777" w:rsidR="003624A0" w:rsidRDefault="003624A0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7A6FD247" w14:textId="77777777" w:rsidR="003624A0" w:rsidRDefault="003624A0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4F280B8B" w14:textId="77777777" w:rsidR="003624A0" w:rsidRPr="00001EDE" w:rsidRDefault="003624A0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7BD36CBE" w14:textId="13655218" w:rsidR="00001EDE" w:rsidRPr="00001EDE" w:rsidRDefault="003624A0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  <w:r>
        <w:rPr>
          <w:rFonts w:ascii="Arial" w:hAnsi="Arial" w:cs="Arial"/>
          <w:bCs/>
          <w:sz w:val="24"/>
          <w:szCs w:val="24"/>
          <w:lang w:val="es-CL" w:bidi="es-ES"/>
        </w:rPr>
        <w:t>1.</w:t>
      </w:r>
      <w:r w:rsidR="00001EDE" w:rsidRPr="00001EDE">
        <w:rPr>
          <w:rFonts w:ascii="Arial" w:hAnsi="Arial" w:cs="Arial"/>
          <w:bCs/>
          <w:sz w:val="24"/>
          <w:szCs w:val="24"/>
          <w:lang w:val="es-CL" w:bidi="es-ES"/>
        </w:rPr>
        <w:t>3. Identidad Corporativa y Diseño Visual</w:t>
      </w:r>
    </w:p>
    <w:p w14:paraId="78FF9D9F" w14:textId="77777777" w:rsidR="00001EDE" w:rsidRPr="00001EDE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Se integraron elementos visuales que reflejan la marca Licitaseguro:</w:t>
      </w:r>
    </w:p>
    <w:p w14:paraId="014ECC7C" w14:textId="77777777" w:rsidR="00001EDE" w:rsidRPr="00001EDE" w:rsidRDefault="00001EDE" w:rsidP="003624A0">
      <w:pPr>
        <w:numPr>
          <w:ilvl w:val="0"/>
          <w:numId w:val="78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Paleta de colores:</w:t>
      </w:r>
    </w:p>
    <w:p w14:paraId="47075DEE" w14:textId="099C3C98" w:rsidR="00001EDE" w:rsidRPr="00001EDE" w:rsidRDefault="00001EDE" w:rsidP="003624A0">
      <w:pPr>
        <w:numPr>
          <w:ilvl w:val="1"/>
          <w:numId w:val="78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 w:val="0"/>
          <w:bCs/>
          <w:i/>
          <w:iCs/>
          <w:sz w:val="24"/>
          <w:szCs w:val="24"/>
          <w:lang w:val="es-CL" w:bidi="es-ES"/>
        </w:rPr>
        <w:t>Color primario: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Azul para confianza</w:t>
      </w:r>
      <w:r w:rsidR="00194CDF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utilizados en botones y detalles y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profesionalismo.</w:t>
      </w:r>
    </w:p>
    <w:p w14:paraId="459F0D2C" w14:textId="026AD8D7" w:rsidR="00001EDE" w:rsidRPr="00001EDE" w:rsidRDefault="00001EDE" w:rsidP="003624A0">
      <w:pPr>
        <w:numPr>
          <w:ilvl w:val="1"/>
          <w:numId w:val="78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 w:val="0"/>
          <w:bCs/>
          <w:i/>
          <w:iCs/>
          <w:sz w:val="24"/>
          <w:szCs w:val="24"/>
          <w:lang w:val="es-CL" w:bidi="es-ES"/>
        </w:rPr>
        <w:t>Tonos neutros: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Gris claro</w:t>
      </w:r>
      <w:r w:rsidR="00194CDF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, gris oscuro y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blanco para balancear la interfaz.</w:t>
      </w:r>
    </w:p>
    <w:p w14:paraId="01C91C98" w14:textId="77777777" w:rsidR="00001EDE" w:rsidRPr="00001EDE" w:rsidRDefault="00001EDE" w:rsidP="003624A0">
      <w:pPr>
        <w:numPr>
          <w:ilvl w:val="0"/>
          <w:numId w:val="78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Tipografía: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Se utilizó </w:t>
      </w:r>
      <w:r w:rsidRPr="00001EDE">
        <w:rPr>
          <w:rFonts w:ascii="Arial" w:hAnsi="Arial" w:cs="Arial"/>
          <w:b w:val="0"/>
          <w:bCs/>
          <w:i/>
          <w:iCs/>
          <w:sz w:val="24"/>
          <w:szCs w:val="24"/>
          <w:lang w:val="es-CL" w:bidi="es-ES"/>
        </w:rPr>
        <w:t>Inter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por su excelente legibilidad en interfaces digitales.</w:t>
      </w:r>
    </w:p>
    <w:p w14:paraId="1B5A965D" w14:textId="77777777" w:rsidR="00001EDE" w:rsidRPr="00001EDE" w:rsidRDefault="00001EDE" w:rsidP="003624A0">
      <w:pPr>
        <w:numPr>
          <w:ilvl w:val="0"/>
          <w:numId w:val="78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Iconografía: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Sistema de íconos lineales, con estilo uniforme y significado inmediato.</w:t>
      </w:r>
    </w:p>
    <w:p w14:paraId="7D472887" w14:textId="06C32F44" w:rsidR="00001EDE" w:rsidRPr="00001EDE" w:rsidRDefault="00001EDE" w:rsidP="003624A0">
      <w:pPr>
        <w:numPr>
          <w:ilvl w:val="0"/>
          <w:numId w:val="78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Componentes personalizados: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Inputs con bordes redondeados, </w:t>
      </w:r>
      <w:r w:rsidR="00194CDF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pestañas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con sombra suave y botones con </w:t>
      </w:r>
      <w:r w:rsidR="00194CDF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micro interacciones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sutiles</w:t>
      </w:r>
      <w:r w:rsidR="00194CDF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en cada hover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.</w:t>
      </w:r>
    </w:p>
    <w:p w14:paraId="0824B090" w14:textId="77777777" w:rsidR="00194CDF" w:rsidRPr="003624A0" w:rsidRDefault="00194CDF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</w:p>
    <w:p w14:paraId="55C7CA7F" w14:textId="77777777" w:rsidR="00194CDF" w:rsidRPr="003624A0" w:rsidRDefault="00194CDF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</w:p>
    <w:p w14:paraId="42D9033A" w14:textId="77777777" w:rsidR="00194CDF" w:rsidRPr="003624A0" w:rsidRDefault="00194CDF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</w:p>
    <w:p w14:paraId="2DEAC379" w14:textId="11C3E950" w:rsidR="00001EDE" w:rsidRPr="00001EDE" w:rsidRDefault="003624A0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  <w:r>
        <w:rPr>
          <w:rFonts w:ascii="Arial" w:hAnsi="Arial" w:cs="Arial"/>
          <w:bCs/>
          <w:sz w:val="24"/>
          <w:szCs w:val="24"/>
          <w:lang w:val="es-CL" w:bidi="es-ES"/>
        </w:rPr>
        <w:t>1.</w:t>
      </w:r>
      <w:r w:rsidR="00001EDE" w:rsidRPr="00001EDE">
        <w:rPr>
          <w:rFonts w:ascii="Arial" w:hAnsi="Arial" w:cs="Arial"/>
          <w:bCs/>
          <w:sz w:val="24"/>
          <w:szCs w:val="24"/>
          <w:lang w:val="es-CL" w:bidi="es-ES"/>
        </w:rPr>
        <w:t>4. Justificación Basada en UI/UX</w:t>
      </w:r>
    </w:p>
    <w:p w14:paraId="2259B953" w14:textId="77777777" w:rsidR="00001EDE" w:rsidRPr="00001EDE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Cada decisión de diseño responde a principios clave de experiencia de usuario:</w:t>
      </w:r>
    </w:p>
    <w:p w14:paraId="672759C0" w14:textId="77777777" w:rsidR="00001EDE" w:rsidRPr="00001EDE" w:rsidRDefault="00001EDE" w:rsidP="003624A0">
      <w:pPr>
        <w:numPr>
          <w:ilvl w:val="0"/>
          <w:numId w:val="79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Consistencia visual: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Reutilización de patrones reduce la carga cognitiva.</w:t>
      </w:r>
    </w:p>
    <w:p w14:paraId="6BAB0838" w14:textId="77777777" w:rsidR="00001EDE" w:rsidRPr="00001EDE" w:rsidRDefault="00001EDE" w:rsidP="003624A0">
      <w:pPr>
        <w:numPr>
          <w:ilvl w:val="0"/>
          <w:numId w:val="79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Ley de proximidad y alineación: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Agrupamos elementos relacionados para facilitar el reconocimiento.</w:t>
      </w:r>
    </w:p>
    <w:p w14:paraId="1B6734A6" w14:textId="77777777" w:rsidR="00001EDE" w:rsidRPr="00001EDE" w:rsidRDefault="00001EDE" w:rsidP="003624A0">
      <w:pPr>
        <w:numPr>
          <w:ilvl w:val="0"/>
          <w:numId w:val="79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Feedback inmediato: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Formularios y botones muestran estados (hover, loading, error, success).</w:t>
      </w:r>
    </w:p>
    <w:p w14:paraId="615B71C9" w14:textId="501E892E" w:rsidR="00001EDE" w:rsidRPr="00001EDE" w:rsidRDefault="00001EDE" w:rsidP="003624A0">
      <w:pPr>
        <w:numPr>
          <w:ilvl w:val="0"/>
          <w:numId w:val="79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Accesibilidad: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Contraste verificado, tipografía legible, estructura semántica clara.</w:t>
      </w:r>
    </w:p>
    <w:p w14:paraId="0C290FAD" w14:textId="77777777" w:rsidR="00001EDE" w:rsidRPr="003624A0" w:rsidRDefault="00001EDE" w:rsidP="003624A0">
      <w:pPr>
        <w:numPr>
          <w:ilvl w:val="0"/>
          <w:numId w:val="79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Diseño responsivo: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Adaptado a pantallas móviles y tablets sin pérdida de funcionalidad.</w:t>
      </w:r>
    </w:p>
    <w:p w14:paraId="23079582" w14:textId="77777777" w:rsidR="00194CDF" w:rsidRPr="00001EDE" w:rsidRDefault="00194CDF" w:rsidP="003624A0">
      <w:pPr>
        <w:numPr>
          <w:ilvl w:val="0"/>
          <w:numId w:val="79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1E4B29A8" w14:textId="0B60B1AD" w:rsidR="00001EDE" w:rsidRPr="00001EDE" w:rsidRDefault="003624A0" w:rsidP="003624A0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s-CL" w:bidi="es-ES"/>
        </w:rPr>
      </w:pPr>
      <w:r>
        <w:rPr>
          <w:rFonts w:ascii="Arial" w:hAnsi="Arial" w:cs="Arial"/>
          <w:bCs/>
          <w:sz w:val="24"/>
          <w:szCs w:val="24"/>
          <w:lang w:val="es-CL" w:bidi="es-ES"/>
        </w:rPr>
        <w:t>1.</w:t>
      </w:r>
      <w:r w:rsidR="00001EDE" w:rsidRPr="00001EDE">
        <w:rPr>
          <w:rFonts w:ascii="Arial" w:hAnsi="Arial" w:cs="Arial"/>
          <w:bCs/>
          <w:sz w:val="24"/>
          <w:szCs w:val="24"/>
          <w:lang w:val="es-CL" w:bidi="es-ES"/>
        </w:rPr>
        <w:t>5. Validación Interna del Diseño</w:t>
      </w:r>
    </w:p>
    <w:p w14:paraId="4489C249" w14:textId="77777777" w:rsidR="00001EDE" w:rsidRPr="00001EDE" w:rsidRDefault="00001ED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El diseño pasó por una fase de validación estructurada:</w:t>
      </w:r>
    </w:p>
    <w:p w14:paraId="73EF4375" w14:textId="7862747D" w:rsidR="00001EDE" w:rsidRPr="00001EDE" w:rsidRDefault="00001EDE" w:rsidP="003624A0">
      <w:pPr>
        <w:numPr>
          <w:ilvl w:val="0"/>
          <w:numId w:val="80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Sesión de revisión con equipo interno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(</w:t>
      </w:r>
      <w:r w:rsidR="00194CDF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validación entre cada uno de los integrantes del equipo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).</w:t>
      </w:r>
    </w:p>
    <w:p w14:paraId="3CFBD0A5" w14:textId="6F3442CA" w:rsidR="00001EDE" w:rsidRPr="00001EDE" w:rsidRDefault="00001EDE" w:rsidP="003624A0">
      <w:pPr>
        <w:numPr>
          <w:ilvl w:val="0"/>
          <w:numId w:val="80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Prototipo navegable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testeado </w:t>
      </w:r>
      <w:r w:rsidR="003624A0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por usuarios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no </w:t>
      </w:r>
      <w:r w:rsidR="003624A0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técnicos. (familiares</w:t>
      </w:r>
      <w:r w:rsidR="00194CDF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>)</w:t>
      </w:r>
    </w:p>
    <w:p w14:paraId="23802E92" w14:textId="77777777" w:rsidR="00001EDE" w:rsidRPr="00001EDE" w:rsidRDefault="00001EDE" w:rsidP="003624A0">
      <w:pPr>
        <w:numPr>
          <w:ilvl w:val="0"/>
          <w:numId w:val="80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Feedback recopilado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mediante formulario y reuniones.</w:t>
      </w:r>
    </w:p>
    <w:p w14:paraId="07876EB5" w14:textId="0EEA525C" w:rsidR="00001EDE" w:rsidRPr="00001EDE" w:rsidRDefault="00001EDE" w:rsidP="003624A0">
      <w:pPr>
        <w:numPr>
          <w:ilvl w:val="0"/>
          <w:numId w:val="80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lastRenderedPageBreak/>
        <w:t>Iteraciones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aplicadas en base a la usabilidad observada (por ejemplo: se </w:t>
      </w:r>
      <w:r w:rsidR="003624A0" w:rsidRPr="003624A0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mejoró la página de búsquedas agregando las pestañas de Bootstrap con un diseño amigable 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>, y se mejoró el contraste de los filtros).</w:t>
      </w:r>
    </w:p>
    <w:p w14:paraId="71AEDD28" w14:textId="77777777" w:rsidR="00001EDE" w:rsidRPr="00001EDE" w:rsidRDefault="00001EDE" w:rsidP="003624A0">
      <w:pPr>
        <w:numPr>
          <w:ilvl w:val="0"/>
          <w:numId w:val="80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001EDE">
        <w:rPr>
          <w:rFonts w:ascii="Arial" w:hAnsi="Arial" w:cs="Arial"/>
          <w:bCs/>
          <w:sz w:val="24"/>
          <w:szCs w:val="24"/>
          <w:lang w:val="es-CL" w:bidi="es-ES"/>
        </w:rPr>
        <w:t>Checklist de cumplimiento de estándares</w:t>
      </w:r>
      <w:r w:rsidRPr="00001EDE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UI/UX firmada al cierre del sprint de diseño.</w:t>
      </w:r>
    </w:p>
    <w:p w14:paraId="3627BB6B" w14:textId="77777777" w:rsidR="00ED5ABE" w:rsidRPr="003624A0" w:rsidRDefault="00ED5AB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6E03CC48" w14:textId="21DC5CA5" w:rsidR="00ED5ABE" w:rsidRPr="00800811" w:rsidRDefault="003624A0" w:rsidP="003624A0">
      <w:pPr>
        <w:spacing w:line="360" w:lineRule="auto"/>
        <w:jc w:val="both"/>
        <w:rPr>
          <w:rFonts w:ascii="Arial" w:hAnsi="Arial" w:cs="Arial"/>
          <w:sz w:val="24"/>
          <w:szCs w:val="24"/>
          <w:lang w:val="es-CL" w:bidi="es-ES"/>
        </w:rPr>
      </w:pPr>
      <w:r w:rsidRPr="00800811">
        <w:rPr>
          <w:rFonts w:ascii="Arial" w:hAnsi="Arial" w:cs="Arial"/>
          <w:sz w:val="24"/>
          <w:szCs w:val="24"/>
          <w:lang w:val="es-CL" w:bidi="es-ES"/>
        </w:rPr>
        <w:t>2.</w:t>
      </w:r>
      <w:r w:rsidRPr="00800811">
        <w:rPr>
          <w:rFonts w:ascii="Arial" w:hAnsi="Arial" w:cs="Arial"/>
          <w:sz w:val="24"/>
          <w:szCs w:val="24"/>
          <w:lang w:val="es-CL" w:bidi="es-ES"/>
        </w:rPr>
        <w:t xml:space="preserve"> Diseña interfaces que sean responsivas, evidenciando el uso de adaptar los diseños a múltiples dispositivos que tienen diferentes</w:t>
      </w:r>
      <w:r w:rsidR="00800811" w:rsidRPr="00800811">
        <w:rPr>
          <w:rFonts w:ascii="Arial" w:hAnsi="Arial" w:cs="Arial"/>
          <w:sz w:val="24"/>
          <w:szCs w:val="24"/>
          <w:lang w:val="es-CL" w:bidi="es-ES"/>
        </w:rPr>
        <w:t xml:space="preserve"> tamaños de pantallas</w:t>
      </w:r>
    </w:p>
    <w:p w14:paraId="4EDAA402" w14:textId="77777777" w:rsidR="003624A0" w:rsidRDefault="003624A0" w:rsidP="003624A0">
      <w:pPr>
        <w:spacing w:line="360" w:lineRule="auto"/>
        <w:jc w:val="both"/>
        <w:rPr>
          <w:rFonts w:ascii="Arial" w:hAnsi="Arial" w:cs="Arial"/>
          <w:sz w:val="24"/>
          <w:szCs w:val="24"/>
          <w:lang w:val="es-CL" w:bidi="es-ES"/>
        </w:rPr>
      </w:pPr>
    </w:p>
    <w:p w14:paraId="2195F0C4" w14:textId="283FC8B0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>Las interfaces fueron diseñadas bajo principios de responsive design que garantizan una experiencia coherente y optimizada en distintas resoluciones</w:t>
      </w:r>
      <w:r>
        <w:rPr>
          <w:rFonts w:ascii="Arial" w:hAnsi="Arial" w:cs="Arial"/>
          <w:b w:val="0"/>
          <w:bCs/>
          <w:sz w:val="24"/>
          <w:szCs w:val="24"/>
          <w:lang w:val="es-CL" w:bidi="es-ES"/>
        </w:rPr>
        <w:t>,</w:t>
      </w: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  <w:lang w:val="es-CL" w:bidi="es-ES"/>
        </w:rPr>
        <w:t>d</w:t>
      </w: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>esde smartphones hasta monitores de escritorio.</w:t>
      </w:r>
    </w:p>
    <w:p w14:paraId="5D91AA38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383C12FE" w14:textId="0FB6D654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Componentes flexibles: </w:t>
      </w:r>
      <w:r>
        <w:rPr>
          <w:rFonts w:ascii="Arial" w:hAnsi="Arial" w:cs="Arial"/>
          <w:b w:val="0"/>
          <w:bCs/>
          <w:sz w:val="24"/>
          <w:szCs w:val="24"/>
          <w:lang w:val="es-CL" w:bidi="es-ES"/>
        </w:rPr>
        <w:t>tabs</w:t>
      </w: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>, formularios y botones escalan su tamaño y padding según el dispositivo, priorizando la legibilidad y el toque táctil.</w:t>
      </w:r>
    </w:p>
    <w:p w14:paraId="73B15C48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762E3754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>Tipografía adaptable: Se utilizan unidades relativas (rem, vw) para mantener proporción entre títulos y texto.</w:t>
      </w:r>
    </w:p>
    <w:p w14:paraId="660D9769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327687C3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>Navegación optimizada: El menú principal se transforma en hamburger menu en vistas móviles, liberando espacio y mejorando la concentración del usuario en la acción principal.</w:t>
      </w:r>
    </w:p>
    <w:p w14:paraId="08431DE8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50B311DC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>Se realizaron pruebas en resoluciones estándar (320px, 768px, 1024px, 1440px).</w:t>
      </w:r>
    </w:p>
    <w:p w14:paraId="53C95573" w14:textId="77777777" w:rsidR="007002DA" w:rsidRP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5BA5DC83" w14:textId="6DDFFBBF" w:rsidR="00ED5ABE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val="es-CL" w:bidi="es-ES"/>
        </w:rPr>
        <w:t>Mockups de cada vista fueron adaptados manualmente para mobile, tablet y desktop.</w:t>
      </w:r>
    </w:p>
    <w:p w14:paraId="30C18D13" w14:textId="77777777" w:rsidR="007002DA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val="es-CL" w:bidi="es-ES"/>
        </w:rPr>
      </w:pPr>
    </w:p>
    <w:p w14:paraId="24E9633B" w14:textId="04ECEAF8" w:rsidR="007002DA" w:rsidRPr="003624A0" w:rsidRDefault="007002DA" w:rsidP="007002DA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bidi="es-ES"/>
        </w:rPr>
      </w:pPr>
      <w:r>
        <w:rPr>
          <w:rFonts w:ascii="Arial" w:hAnsi="Arial" w:cs="Arial"/>
          <w:b w:val="0"/>
          <w:bCs/>
          <w:sz w:val="24"/>
          <w:szCs w:val="24"/>
          <w:lang w:val="es-CL" w:bidi="es-ES"/>
        </w:rPr>
        <w:t xml:space="preserve">A continuación adjuntamos algunos capturas de pantalla de nuestra aplicación  </w:t>
      </w:r>
    </w:p>
    <w:p w14:paraId="56DFC0F7" w14:textId="2F92E2B5" w:rsidR="00ED5ABE" w:rsidRPr="003624A0" w:rsidRDefault="003624A0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3624A0">
        <w:rPr>
          <w:rFonts w:ascii="Arial" w:hAnsi="Arial" w:cs="Arial"/>
          <w:b w:val="0"/>
          <w:bCs/>
          <w:sz w:val="24"/>
          <w:szCs w:val="24"/>
          <w:lang w:bidi="es-ES"/>
        </w:rPr>
        <w:lastRenderedPageBreak/>
        <w:drawing>
          <wp:inline distT="0" distB="0" distL="0" distR="0" wp14:anchorId="56208117" wp14:editId="3DA81E03">
            <wp:extent cx="5848632" cy="3286125"/>
            <wp:effectExtent l="0" t="0" r="0" b="0"/>
            <wp:docPr id="1447931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1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716" cy="32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4A0">
        <w:rPr>
          <w:noProof/>
        </w:rPr>
        <w:t xml:space="preserve"> </w:t>
      </w:r>
      <w:r w:rsidRPr="003624A0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317254C6" wp14:editId="66210EC7">
            <wp:extent cx="3028950" cy="4409330"/>
            <wp:effectExtent l="0" t="0" r="0" b="0"/>
            <wp:docPr id="1435593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3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241" cy="44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85DC" w14:textId="77777777" w:rsidR="00ED5ABE" w:rsidRPr="003624A0" w:rsidRDefault="00ED5AB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AE351B8" w14:textId="77777777" w:rsidR="00ED5ABE" w:rsidRPr="003624A0" w:rsidRDefault="00ED5ABE" w:rsidP="003624A0">
      <w:p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27D5385C" w14:textId="77777777" w:rsidR="00ED5ABE" w:rsidRDefault="00ED5ABE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07F5D765" w14:textId="58037031" w:rsidR="007002DA" w:rsidRPr="007002DA" w:rsidRDefault="007002DA" w:rsidP="007002DA">
      <w:pPr>
        <w:spacing w:line="360" w:lineRule="auto"/>
        <w:rPr>
          <w:rFonts w:ascii="Arial" w:hAnsi="Arial" w:cs="Arial"/>
          <w:sz w:val="24"/>
          <w:szCs w:val="24"/>
          <w:lang w:val="es-CL"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lastRenderedPageBreak/>
        <w:t>.</w:t>
      </w:r>
      <w:r w:rsidR="00FB18A9">
        <w:rPr>
          <w:rFonts w:ascii="Arial" w:hAnsi="Arial" w:cs="Arial"/>
          <w:sz w:val="24"/>
          <w:szCs w:val="24"/>
          <w:lang w:val="es-CL" w:bidi="es-ES"/>
        </w:rPr>
        <w:t>3.</w:t>
      </w:r>
      <w:r w:rsidRPr="007002DA">
        <w:rPr>
          <w:rFonts w:ascii="Arial" w:hAnsi="Arial" w:cs="Arial"/>
          <w:sz w:val="24"/>
          <w:szCs w:val="24"/>
          <w:lang w:val="es-CL" w:bidi="es-ES"/>
        </w:rPr>
        <w:t xml:space="preserve"> Aplica la interactividad en el desarrollo mediante la creación de interfaces de </w:t>
      </w:r>
    </w:p>
    <w:p w14:paraId="00942F7D" w14:textId="5990079B" w:rsidR="007002DA" w:rsidRPr="007002DA" w:rsidRDefault="007002DA" w:rsidP="007002DA">
      <w:pPr>
        <w:spacing w:line="360" w:lineRule="auto"/>
        <w:rPr>
          <w:rFonts w:ascii="Arial" w:hAnsi="Arial" w:cs="Arial"/>
          <w:sz w:val="24"/>
          <w:szCs w:val="24"/>
          <w:lang w:val="es-CL" w:bidi="es-ES"/>
        </w:rPr>
      </w:pPr>
      <w:r w:rsidRPr="007002DA">
        <w:rPr>
          <w:rFonts w:ascii="Arial" w:hAnsi="Arial" w:cs="Arial"/>
          <w:sz w:val="24"/>
          <w:szCs w:val="24"/>
          <w:lang w:val="es-CL" w:bidi="es-ES"/>
        </w:rPr>
        <w:t xml:space="preserve">usuario que respondan de manera efectiva a las acciones del usuario a través de </w:t>
      </w:r>
    </w:p>
    <w:p w14:paraId="5D785063" w14:textId="0580A67F" w:rsidR="00ED5ABE" w:rsidRPr="007002DA" w:rsidRDefault="007002DA" w:rsidP="007002DA">
      <w:pPr>
        <w:spacing w:line="360" w:lineRule="auto"/>
        <w:rPr>
          <w:rFonts w:ascii="Arial" w:hAnsi="Arial" w:cs="Arial"/>
          <w:sz w:val="24"/>
          <w:szCs w:val="24"/>
          <w:lang w:val="es-CL" w:bidi="es-ES"/>
        </w:rPr>
      </w:pPr>
      <w:r w:rsidRPr="007002DA">
        <w:rPr>
          <w:rFonts w:ascii="Arial" w:hAnsi="Arial" w:cs="Arial"/>
          <w:sz w:val="24"/>
          <w:szCs w:val="24"/>
          <w:lang w:val="es-CL" w:bidi="es-ES"/>
        </w:rPr>
        <w:t>la utilización de eventos.</w:t>
      </w:r>
    </w:p>
    <w:p w14:paraId="76EBF14E" w14:textId="77777777" w:rsidR="00ED5ABE" w:rsidRDefault="00ED5ABE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9047CE8" w14:textId="77777777" w:rsid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Ejemplos de Eventos y Comportamientos Implementados</w:t>
      </w:r>
    </w:p>
    <w:p w14:paraId="26004E54" w14:textId="77777777" w:rsidR="007002DA" w:rsidRP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4DC853BC" w14:textId="0848D8B6" w:rsidR="007002DA" w:rsidRP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Eventos onClick en botones:</w:t>
      </w: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 </w:t>
      </w: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Activan funciones de búsqueda, o navegación contextual.</w:t>
      </w:r>
    </w:p>
    <w:p w14:paraId="19412F77" w14:textId="77777777" w:rsidR="007002DA" w:rsidRP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4C69C61" w14:textId="28279482" w:rsid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Proporcionan feedback visual</w:t>
      </w:r>
      <w:r>
        <w:rPr>
          <w:rFonts w:ascii="Arial" w:hAnsi="Arial" w:cs="Arial"/>
          <w:b w:val="0"/>
          <w:bCs/>
          <w:sz w:val="24"/>
          <w:szCs w:val="24"/>
          <w:lang w:bidi="es-ES"/>
        </w:rPr>
        <w:t>;</w:t>
      </w: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 xml:space="preserve"> animaciones sutiles, cambios de color</w:t>
      </w: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 en </w:t>
      </w:r>
      <w:r w:rsidR="00FB18A9">
        <w:rPr>
          <w:rFonts w:ascii="Arial" w:hAnsi="Arial" w:cs="Arial"/>
          <w:b w:val="0"/>
          <w:bCs/>
          <w:sz w:val="24"/>
          <w:szCs w:val="24"/>
          <w:lang w:bidi="es-ES"/>
        </w:rPr>
        <w:t>botones y</w:t>
      </w: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 xml:space="preserve"> loaders</w:t>
      </w: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 de Bootstrap (spinners)</w:t>
      </w: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).</w:t>
      </w:r>
    </w:p>
    <w:p w14:paraId="7FA3ECF3" w14:textId="77777777" w:rsidR="00FB18A9" w:rsidRDefault="00FB18A9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23D02239" w14:textId="02BD9DCE" w:rsidR="00FB18A9" w:rsidRPr="007002DA" w:rsidRDefault="00FB18A9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ED5ABE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3F5BAB0C" wp14:editId="127AD3BE">
            <wp:extent cx="6097270" cy="3425825"/>
            <wp:effectExtent l="0" t="0" r="0" b="3175"/>
            <wp:docPr id="239462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463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1F44" w14:textId="77777777" w:rsidR="007002DA" w:rsidRP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2FF02A3B" w14:textId="2441C903" w:rsid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Eventos onChange:</w:t>
      </w: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 </w:t>
      </w: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para validar el input del filtro por nombre de licitación. La validación permite letras, puntos, comas, espacios y acentos. Si el valor ingresado no es válido, se muestra un mensaje de error y el estado no se actualiza</w:t>
      </w:r>
      <w:r w:rsidR="00FB18A9">
        <w:rPr>
          <w:rFonts w:ascii="Arial" w:hAnsi="Arial" w:cs="Arial"/>
          <w:b w:val="0"/>
          <w:bCs/>
          <w:sz w:val="24"/>
          <w:szCs w:val="24"/>
          <w:lang w:bidi="es-ES"/>
        </w:rPr>
        <w:t>, este es un ejemplo de como se utilizó este evento en nuestro proyecto.</w:t>
      </w:r>
    </w:p>
    <w:p w14:paraId="5BE10CC2" w14:textId="77777777" w:rsidR="007002DA" w:rsidRP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543B35A5" w14:textId="0D19EBC8" w:rsidR="007002DA" w:rsidRP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 xml:space="preserve">Envío asíncrono utilizando fetch para mantener una experiencia sin recarga de página </w:t>
      </w:r>
    </w:p>
    <w:p w14:paraId="7E85D946" w14:textId="77777777" w:rsidR="007002DA" w:rsidRP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FED4691" w14:textId="77777777" w:rsid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7002DA">
        <w:rPr>
          <w:rFonts w:ascii="Arial" w:hAnsi="Arial" w:cs="Arial"/>
          <w:b w:val="0"/>
          <w:bCs/>
          <w:sz w:val="24"/>
          <w:szCs w:val="24"/>
          <w:lang w:bidi="es-ES"/>
        </w:rPr>
        <w:t>Eventos de navegación (onScroll, onResize):</w:t>
      </w:r>
    </w:p>
    <w:p w14:paraId="2529E1FE" w14:textId="77777777" w:rsidR="00FB18A9" w:rsidRDefault="00FB18A9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01FD6437" w14:textId="77777777" w:rsidR="00FB18A9" w:rsidRDefault="00FB18A9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491CCFA6" w14:textId="77777777" w:rsidR="00FB18A9" w:rsidRDefault="00FB18A9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2E27FDE0" w14:textId="77777777" w:rsidR="00FB18A9" w:rsidRDefault="00FB18A9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1C6B8E5" w14:textId="41EE00E6" w:rsidR="00FB18A9" w:rsidRPr="00FB18A9" w:rsidRDefault="00FB18A9" w:rsidP="00FB18A9">
      <w:pPr>
        <w:rPr>
          <w:rFonts w:ascii="Arial" w:hAnsi="Arial" w:cs="Arial"/>
          <w:sz w:val="24"/>
          <w:szCs w:val="24"/>
          <w:lang w:bidi="es-ES"/>
        </w:rPr>
      </w:pPr>
      <w:r w:rsidRPr="00FB18A9">
        <w:rPr>
          <w:rFonts w:ascii="Arial" w:hAnsi="Arial" w:cs="Arial"/>
          <w:sz w:val="24"/>
          <w:szCs w:val="24"/>
          <w:lang w:bidi="es-ES"/>
        </w:rPr>
        <w:lastRenderedPageBreak/>
        <w:t>4.</w:t>
      </w:r>
      <w:r w:rsidRPr="00FB18A9">
        <w:rPr>
          <w:rFonts w:ascii="Arial" w:hAnsi="Arial" w:cs="Arial"/>
          <w:sz w:val="24"/>
          <w:szCs w:val="24"/>
          <w:lang w:bidi="es-ES"/>
        </w:rPr>
        <w:t xml:space="preserve"> Determina cuál es la validación de datos, implementando las funciones en formularios, asegurando la corrección de la entrada de datos.</w:t>
      </w:r>
    </w:p>
    <w:p w14:paraId="7CB9177E" w14:textId="77777777" w:rsidR="007002DA" w:rsidRDefault="007002DA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078A0E5" w14:textId="494A2E15" w:rsidR="00C47DCE" w:rsidRDefault="00C47DCE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Adjunto algunas capturas de pantallas, donde muestra un mensaje indicando que el input de nombre solo recibe letras puntos y coma </w:t>
      </w:r>
    </w:p>
    <w:p w14:paraId="3E3F0067" w14:textId="77777777" w:rsidR="00C47DCE" w:rsidRPr="007002DA" w:rsidRDefault="00C47DCE" w:rsidP="007002DA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D581E03" w14:textId="6866AA2B" w:rsidR="00ED5ABE" w:rsidRDefault="00FB18A9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FB18A9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459B2BE2" wp14:editId="2F6A47AF">
            <wp:extent cx="6097270" cy="3425825"/>
            <wp:effectExtent l="0" t="0" r="0" b="3175"/>
            <wp:docPr id="1882206553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6553" name="Imagen 1" descr="Una captura de pantalla de una red social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8075" w14:textId="77777777" w:rsidR="00FB18A9" w:rsidRDefault="00FB18A9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230376E" w14:textId="01D12474" w:rsidR="00C47DCE" w:rsidRDefault="00C47DCE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Acá se valida código de verificación, solo se permite letras, números y guion </w:t>
      </w:r>
    </w:p>
    <w:p w14:paraId="6591A7B9" w14:textId="615539DF" w:rsidR="00FB18A9" w:rsidRDefault="00FB18A9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FB18A9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1D9A1C9F" wp14:editId="46BBD634">
            <wp:extent cx="6097270" cy="3425825"/>
            <wp:effectExtent l="0" t="0" r="0" b="3175"/>
            <wp:docPr id="17195405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0599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67DC" w14:textId="0C179361" w:rsidR="00C47DCE" w:rsidRDefault="00C47DCE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>
        <w:rPr>
          <w:rFonts w:ascii="Arial" w:hAnsi="Arial" w:cs="Arial"/>
          <w:b w:val="0"/>
          <w:bCs/>
          <w:sz w:val="24"/>
          <w:szCs w:val="24"/>
          <w:lang w:bidi="es-ES"/>
        </w:rPr>
        <w:lastRenderedPageBreak/>
        <w:t>Acá tenemos otro tipo de validación sol para efectos de pruebas se muestra un mensaje indicando que formato de Rut no corresponde, y muestra un ejemplo de un formato correcto</w:t>
      </w:r>
    </w:p>
    <w:p w14:paraId="4B7BFDF0" w14:textId="76E0DF71" w:rsidR="00C47DCE" w:rsidRDefault="00C47DCE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C47DCE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2BE8D868" wp14:editId="1402111F">
            <wp:extent cx="6097270" cy="3425825"/>
            <wp:effectExtent l="0" t="0" r="0" b="3175"/>
            <wp:docPr id="168872011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20111" name="Imagen 1" descr="Captura de pantalla de computador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FA5E" w14:textId="3676FD45" w:rsidR="00ED5ABE" w:rsidRDefault="00ED5ABE" w:rsidP="00696C6D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3040AD0" w14:textId="017D3F28" w:rsidR="00800811" w:rsidRDefault="00800811" w:rsidP="00800811">
      <w:pPr>
        <w:rPr>
          <w:rFonts w:ascii="Arial" w:hAnsi="Arial" w:cs="Arial"/>
          <w:sz w:val="24"/>
          <w:szCs w:val="24"/>
          <w:lang w:bidi="es-ES"/>
        </w:rPr>
      </w:pPr>
      <w:r w:rsidRPr="00800811">
        <w:rPr>
          <w:rFonts w:ascii="Arial" w:hAnsi="Arial" w:cs="Arial"/>
          <w:sz w:val="24"/>
          <w:szCs w:val="24"/>
          <w:lang w:bidi="es-ES"/>
        </w:rPr>
        <w:t xml:space="preserve">5. </w:t>
      </w:r>
      <w:r w:rsidRPr="00800811">
        <w:rPr>
          <w:rFonts w:ascii="Arial" w:hAnsi="Arial" w:cs="Arial"/>
          <w:sz w:val="24"/>
          <w:szCs w:val="24"/>
          <w:lang w:bidi="es-ES"/>
        </w:rPr>
        <w:t xml:space="preserve"> Formula una solución que incluye los conceptos de accesibilidad y usabilidad.</w:t>
      </w:r>
    </w:p>
    <w:p w14:paraId="2DC7215D" w14:textId="77777777" w:rsidR="000734D9" w:rsidRDefault="000734D9" w:rsidP="00800811">
      <w:pPr>
        <w:rPr>
          <w:rFonts w:ascii="Arial" w:hAnsi="Arial" w:cs="Arial"/>
          <w:sz w:val="24"/>
          <w:szCs w:val="24"/>
          <w:lang w:bidi="es-ES"/>
        </w:rPr>
      </w:pPr>
    </w:p>
    <w:p w14:paraId="4CC32F83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Simplicidad y claridad: Interfaces limpias que priorizan tareas principales y reducen fricción cognitiva. Textos breves y acciones claras.</w:t>
      </w:r>
    </w:p>
    <w:p w14:paraId="770283CA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3686CD00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Consistencia visual y funcional: Reutilización de patrones, iconos y etiquetas comunes que aceleran el aprendizaje del sistema.</w:t>
      </w:r>
    </w:p>
    <w:p w14:paraId="6C735323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F495343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Retroalimentación inmediata: Confirmaciones visuales (check, loaders, errores) tras cada interacción del usuario.</w:t>
      </w:r>
    </w:p>
    <w:p w14:paraId="5B0BFA65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591D259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Prevención de errores: Validación de formularios en tiempo real con mensajes útiles y campos marcados con claridad.</w:t>
      </w:r>
    </w:p>
    <w:p w14:paraId="763FA27B" w14:textId="77777777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6CBECA2" w14:textId="02493628" w:rsidR="000734D9" w:rsidRPr="000734D9" w:rsidRDefault="000734D9" w:rsidP="000734D9">
      <w:pPr>
        <w:spacing w:line="360" w:lineRule="auto"/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Diseño adaptable: Componentes escalables que se reorganizan eficientemente en desktop, tablet y móvil.</w:t>
      </w:r>
    </w:p>
    <w:p w14:paraId="7F1014F4" w14:textId="4790551F" w:rsidR="000734D9" w:rsidRDefault="000734D9" w:rsidP="00800811">
      <w:pPr>
        <w:rPr>
          <w:rFonts w:ascii="Arial" w:hAnsi="Arial" w:cs="Arial"/>
          <w:sz w:val="24"/>
          <w:szCs w:val="24"/>
          <w:lang w:bidi="es-ES"/>
        </w:rPr>
      </w:pPr>
      <w:r w:rsidRPr="000734D9">
        <w:rPr>
          <w:rFonts w:ascii="Arial" w:hAnsi="Arial" w:cs="Arial"/>
          <w:sz w:val="24"/>
          <w:szCs w:val="24"/>
          <w:lang w:bidi="es-ES"/>
        </w:rPr>
        <w:lastRenderedPageBreak/>
        <w:drawing>
          <wp:inline distT="0" distB="0" distL="0" distR="0" wp14:anchorId="071E631A" wp14:editId="6C9F90F6">
            <wp:extent cx="6097270" cy="2197735"/>
            <wp:effectExtent l="0" t="0" r="0" b="0"/>
            <wp:docPr id="270157258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57258" name="Imagen 1" descr="Una captura de pantalla de una red socia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0D0" w14:textId="77777777" w:rsidR="000734D9" w:rsidRDefault="000734D9" w:rsidP="00800811">
      <w:pPr>
        <w:rPr>
          <w:rFonts w:ascii="Arial" w:hAnsi="Arial" w:cs="Arial"/>
          <w:sz w:val="24"/>
          <w:szCs w:val="24"/>
          <w:lang w:bidi="es-ES"/>
        </w:rPr>
      </w:pPr>
    </w:p>
    <w:p w14:paraId="4ACEB735" w14:textId="75C6AE96" w:rsidR="000734D9" w:rsidRDefault="000734D9" w:rsidP="000734D9">
      <w:pPr>
        <w:rPr>
          <w:rFonts w:ascii="Arial" w:hAnsi="Arial" w:cs="Arial"/>
          <w:sz w:val="24"/>
          <w:szCs w:val="24"/>
          <w:lang w:bidi="es-ES"/>
        </w:rPr>
      </w:pPr>
      <w:r>
        <w:rPr>
          <w:rFonts w:ascii="Arial" w:hAnsi="Arial" w:cs="Arial"/>
          <w:sz w:val="24"/>
          <w:szCs w:val="24"/>
          <w:lang w:bidi="es-ES"/>
        </w:rPr>
        <w:t xml:space="preserve">6. </w:t>
      </w:r>
      <w:r w:rsidRPr="000734D9">
        <w:rPr>
          <w:rFonts w:ascii="Arial" w:hAnsi="Arial" w:cs="Arial"/>
          <w:sz w:val="24"/>
          <w:szCs w:val="24"/>
          <w:lang w:bidi="es-ES"/>
        </w:rPr>
        <w:t xml:space="preserve"> Aplica el consumo de endpoints.</w:t>
      </w:r>
    </w:p>
    <w:p w14:paraId="317C525D" w14:textId="77777777" w:rsidR="000734D9" w:rsidRDefault="000734D9" w:rsidP="000734D9">
      <w:pPr>
        <w:rPr>
          <w:rFonts w:ascii="Arial" w:hAnsi="Arial" w:cs="Arial"/>
          <w:sz w:val="24"/>
          <w:szCs w:val="24"/>
          <w:lang w:bidi="es-ES"/>
        </w:rPr>
      </w:pPr>
    </w:p>
    <w:p w14:paraId="3F0D1099" w14:textId="5D858A80" w:rsid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>
        <w:rPr>
          <w:rFonts w:ascii="Arial" w:hAnsi="Arial" w:cs="Arial"/>
          <w:b w:val="0"/>
          <w:bCs/>
          <w:sz w:val="24"/>
          <w:szCs w:val="24"/>
          <w:lang w:bidi="es-ES"/>
        </w:rPr>
        <w:t>A  continuación detallo los enpoint utilizados en nuestro proyecto</w:t>
      </w:r>
    </w:p>
    <w:p w14:paraId="656197AF" w14:textId="77777777" w:rsid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6F41CB1" w14:textId="1836653C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Por de</w:t>
      </w: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 código de </w:t>
      </w: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 xml:space="preserve"> licitación:</w:t>
      </w:r>
    </w:p>
    <w:p w14:paraId="2DFD6B2C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581F3F29" w14:textId="7949F2F9" w:rsid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hyperlink r:id="rId22" w:history="1">
        <w:r w:rsidRPr="00566B73">
          <w:rPr>
            <w:rStyle w:val="Hipervnculo"/>
            <w:rFonts w:ascii="Arial" w:hAnsi="Arial" w:cs="Arial"/>
            <w:b w:val="0"/>
            <w:bCs/>
            <w:sz w:val="24"/>
            <w:szCs w:val="24"/>
            <w:lang w:bidi="es-ES"/>
          </w:rPr>
          <w:t>https://api.mercadopublico.cl/servicios/v1/publico/licitaciones.json?codigo=1509-5-L114&amp;ticket=F8537A18-6766-4DEF-9E59-426B4FEE2844</w:t>
        </w:r>
      </w:hyperlink>
    </w:p>
    <w:p w14:paraId="7E640317" w14:textId="1430C231" w:rsid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00A18B3F" wp14:editId="31C5F531">
            <wp:extent cx="4657725" cy="1484826"/>
            <wp:effectExtent l="0" t="0" r="0" b="1270"/>
            <wp:docPr id="43008738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738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9402" cy="14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1C7E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06FC8D65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Por todos los estados del día actual:</w:t>
      </w:r>
    </w:p>
    <w:p w14:paraId="21C90401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37AB6990" w14:textId="6F9F14A8" w:rsid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hyperlink r:id="rId24" w:history="1">
        <w:r w:rsidRPr="00566B73">
          <w:rPr>
            <w:rStyle w:val="Hipervnculo"/>
            <w:rFonts w:ascii="Arial" w:hAnsi="Arial" w:cs="Arial"/>
            <w:b w:val="0"/>
            <w:bCs/>
            <w:sz w:val="24"/>
            <w:szCs w:val="24"/>
            <w:lang w:bidi="es-ES"/>
          </w:rPr>
          <w:t>https://api.mercadopublico.cl/servicios/v1/publico/licitaciones.json?ticket=F8537A18-6766-4DEF-9E59-426B4FEE2844</w:t>
        </w:r>
      </w:hyperlink>
    </w:p>
    <w:p w14:paraId="2C0D0E3A" w14:textId="1DE01042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37DC6954" wp14:editId="4EF477C1">
            <wp:extent cx="4552950" cy="1944558"/>
            <wp:effectExtent l="0" t="0" r="0" b="0"/>
            <wp:docPr id="14782785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785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6181" cy="19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92ED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2BFA713B" w14:textId="30517FA2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 xml:space="preserve">Por estados </w:t>
      </w:r>
    </w:p>
    <w:p w14:paraId="41D6A3D3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4965DCA1" w14:textId="4E66C705" w:rsidR="000734D9" w:rsidRDefault="008652A9" w:rsidP="000734D9">
      <w:pPr>
        <w:rPr>
          <w:rFonts w:ascii="Arial" w:hAnsi="Arial" w:cs="Arial"/>
          <w:bCs/>
          <w:i/>
          <w:iCs/>
          <w:sz w:val="24"/>
          <w:szCs w:val="24"/>
          <w:lang w:bidi="es-ES"/>
        </w:rPr>
      </w:pPr>
      <w:hyperlink r:id="rId26" w:history="1">
        <w:r w:rsidRPr="00566B73">
          <w:rPr>
            <w:rStyle w:val="Hipervnculo"/>
            <w:rFonts w:ascii="Arial" w:hAnsi="Arial" w:cs="Arial"/>
            <w:bCs/>
            <w:i/>
            <w:iCs/>
            <w:sz w:val="24"/>
            <w:szCs w:val="24"/>
            <w:lang w:bidi="es-ES"/>
          </w:rPr>
          <w:t>https://api.mercadopublico.cl/servicios/v1/publico/licitaciones.json?estado=</w:t>
        </w:r>
        <w:r w:rsidRPr="00566B73">
          <w:rPr>
            <w:rStyle w:val="Hipervnculo"/>
            <w:rFonts w:ascii="Arial" w:hAnsi="Arial" w:cs="Arial"/>
            <w:b w:val="0"/>
            <w:bCs/>
            <w:i/>
            <w:iCs/>
            <w:sz w:val="24"/>
            <w:szCs w:val="24"/>
            <w:lang w:bidi="es-ES"/>
          </w:rPr>
          <w:t>{estado}</w:t>
        </w:r>
        <w:r w:rsidRPr="00566B73">
          <w:rPr>
            <w:rStyle w:val="Hipervnculo"/>
            <w:rFonts w:ascii="Arial" w:hAnsi="Arial" w:cs="Arial"/>
            <w:bCs/>
            <w:i/>
            <w:iCs/>
            <w:sz w:val="24"/>
            <w:szCs w:val="24"/>
            <w:lang w:bidi="es-ES"/>
          </w:rPr>
          <w:t>&amp;ticket=F8537A18-6766-4DEF-9E59-426B4FEE2844</w:t>
        </w:r>
      </w:hyperlink>
    </w:p>
    <w:p w14:paraId="541EE318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2928FC16" w14:textId="55CCB76B" w:rsid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29A56DD2" wp14:editId="254BB3F2">
            <wp:extent cx="5295900" cy="2054492"/>
            <wp:effectExtent l="0" t="0" r="0" b="3175"/>
            <wp:docPr id="11246384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3849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4258" cy="20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884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ED36437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{estados} de las licitaciones:</w:t>
      </w:r>
    </w:p>
    <w:p w14:paraId="3EB87A95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46436F7C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Publicada</w:t>
      </w:r>
    </w:p>
    <w:p w14:paraId="2418BB38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Cerrada</w:t>
      </w:r>
    </w:p>
    <w:p w14:paraId="63D31EA5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Desierta</w:t>
      </w:r>
    </w:p>
    <w:p w14:paraId="354B8ED6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Adjudicada</w:t>
      </w:r>
    </w:p>
    <w:p w14:paraId="2EB37AFD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Revocada</w:t>
      </w:r>
    </w:p>
    <w:p w14:paraId="36820E2F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Suspendida</w:t>
      </w:r>
    </w:p>
    <w:p w14:paraId="3666E57C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0734D9">
        <w:rPr>
          <w:rFonts w:ascii="Arial" w:hAnsi="Arial" w:cs="Arial"/>
          <w:b w:val="0"/>
          <w:bCs/>
          <w:sz w:val="24"/>
          <w:szCs w:val="24"/>
          <w:lang w:bidi="es-ES"/>
        </w:rPr>
        <w:t>Todos (muestra todos los estados posibles antes señalados)</w:t>
      </w:r>
    </w:p>
    <w:p w14:paraId="247E99AB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27DA03DF" w14:textId="77777777" w:rsid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E9E3190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4B96DBDF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9E424F4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58146F43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BA45E8E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0B4C5F57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671B5C9A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A0F0BB3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E95FD49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8933847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8EA3763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0EEEC979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07843B53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37339AAF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790B0A3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1D66E28B" w14:textId="1D1CD4B0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>
        <w:rPr>
          <w:rFonts w:ascii="Arial" w:hAnsi="Arial" w:cs="Arial"/>
          <w:b w:val="0"/>
          <w:bCs/>
          <w:sz w:val="24"/>
          <w:szCs w:val="24"/>
          <w:lang w:bidi="es-ES"/>
        </w:rPr>
        <w:t xml:space="preserve">Por fecha y estado </w:t>
      </w:r>
    </w:p>
    <w:p w14:paraId="197FDE8E" w14:textId="77777777" w:rsidR="008652A9" w:rsidRPr="000734D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71D3582D" w14:textId="2B95F7E7" w:rsidR="000734D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hyperlink r:id="rId28" w:history="1">
        <w:r w:rsidRPr="00566B73">
          <w:rPr>
            <w:rStyle w:val="Hipervnculo"/>
            <w:rFonts w:ascii="Arial" w:hAnsi="Arial" w:cs="Arial"/>
            <w:b w:val="0"/>
            <w:bCs/>
            <w:sz w:val="24"/>
            <w:szCs w:val="24"/>
            <w:lang w:bidi="es-ES"/>
          </w:rPr>
          <w:t>https://api.mercadopublico.cl/servicios/v1/publico/licitaciones.json?fecha=02022014&amp;estado={estado}&amp;ticket=F8537A18-6766-4DEF-9E59-426B4FEE2844</w:t>
        </w:r>
      </w:hyperlink>
    </w:p>
    <w:p w14:paraId="136A0CA8" w14:textId="77777777" w:rsidR="008652A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p w14:paraId="01E2E4B4" w14:textId="0A75FE80" w:rsidR="008652A9" w:rsidRPr="000734D9" w:rsidRDefault="008652A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  <w:r w:rsidRPr="008652A9">
        <w:rPr>
          <w:rFonts w:ascii="Arial" w:hAnsi="Arial" w:cs="Arial"/>
          <w:b w:val="0"/>
          <w:bCs/>
          <w:sz w:val="24"/>
          <w:szCs w:val="24"/>
          <w:lang w:bidi="es-ES"/>
        </w:rPr>
        <w:drawing>
          <wp:inline distT="0" distB="0" distL="0" distR="0" wp14:anchorId="6BB12547" wp14:editId="5BD3B8D6">
            <wp:extent cx="6097270" cy="2500630"/>
            <wp:effectExtent l="0" t="0" r="0" b="0"/>
            <wp:docPr id="378746936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6936" name="Imagen 1" descr="Una captura de pantalla de una red social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B234" w14:textId="77777777" w:rsidR="000734D9" w:rsidRPr="000734D9" w:rsidRDefault="000734D9" w:rsidP="000734D9">
      <w:pPr>
        <w:rPr>
          <w:rFonts w:ascii="Arial" w:hAnsi="Arial" w:cs="Arial"/>
          <w:b w:val="0"/>
          <w:bCs/>
          <w:sz w:val="24"/>
          <w:szCs w:val="24"/>
          <w:lang w:bidi="es-ES"/>
        </w:rPr>
      </w:pPr>
    </w:p>
    <w:sectPr w:rsidR="000734D9" w:rsidRPr="000734D9" w:rsidSect="0051019E">
      <w:headerReference w:type="even" r:id="rId30"/>
      <w:headerReference w:type="default" r:id="rId31"/>
      <w:footerReference w:type="even" r:id="rId32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3A88F" w14:textId="77777777" w:rsidR="004C2ADC" w:rsidRDefault="004C2ADC" w:rsidP="007057F4">
      <w:r>
        <w:separator/>
      </w:r>
    </w:p>
  </w:endnote>
  <w:endnote w:type="continuationSeparator" w:id="0">
    <w:p w14:paraId="281ECB26" w14:textId="77777777" w:rsidR="004C2ADC" w:rsidRDefault="004C2ADC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31719" w14:textId="77777777" w:rsidR="00136006" w:rsidRDefault="00000000" w:rsidP="007057F4">
    <w:pPr>
      <w:pStyle w:val="Piedepgina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58D31C32395B4D6AA2348C3DB2F76360"/>
        </w:placeholder>
        <w:temporary/>
        <w:showingPlcHdr/>
      </w:sdtPr>
      <w:sdtContent>
        <w:r w:rsidR="00E1560F">
          <w:rPr>
            <w:lang w:bidi="es-ES"/>
          </w:rPr>
          <w:t>Escriba el título de capítulo (nivel 1)</w:t>
        </w:r>
      </w:sdtContent>
    </w:sdt>
    <w:r w:rsidR="0049185C">
      <w:rPr>
        <w:rFonts w:asciiTheme="majorHAnsi" w:eastAsiaTheme="majorEastAsia" w:hAnsiTheme="majorHAnsi" w:cstheme="majorBidi"/>
        <w:lang w:bidi="es-ES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es-ES"/>
      </w:rPr>
      <w:t xml:space="preserve">de título </w:t>
    </w:r>
    <w:r w:rsidR="0049185C">
      <w:rPr>
        <w:lang w:bidi="es-ES"/>
      </w:rPr>
      <w:fldChar w:fldCharType="begin"/>
    </w:r>
    <w:r w:rsidR="0049185C">
      <w:rPr>
        <w:lang w:bidi="es-ES"/>
      </w:rPr>
      <w:instrText xml:space="preserve"> PAGE   \* MERGEFORMAT </w:instrText>
    </w:r>
    <w:r w:rsidR="0049185C">
      <w:rPr>
        <w:lang w:bidi="es-ES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es-ES"/>
      </w:rPr>
      <w:t>4</w:t>
    </w:r>
    <w:r w:rsidR="0049185C">
      <w:rPr>
        <w:rFonts w:asciiTheme="majorHAnsi" w:eastAsiaTheme="majorEastAsia" w:hAnsiTheme="majorHAnsi" w:cstheme="majorBidi"/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7DFFF" w14:textId="77777777" w:rsidR="004C2ADC" w:rsidRDefault="004C2ADC" w:rsidP="007057F4">
      <w:r>
        <w:separator/>
      </w:r>
    </w:p>
  </w:footnote>
  <w:footnote w:type="continuationSeparator" w:id="0">
    <w:p w14:paraId="78FD30C0" w14:textId="77777777" w:rsidR="004C2ADC" w:rsidRDefault="004C2ADC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DAB44" w14:textId="77777777" w:rsidR="00136006" w:rsidRPr="00D453D1" w:rsidRDefault="0049185C" w:rsidP="007057F4">
    <w:pPr>
      <w:pStyle w:val="Encabezado"/>
      <w:rPr>
        <w:lang w:val="en-US"/>
      </w:rPr>
    </w:pPr>
    <w:r w:rsidRPr="00D453D1">
      <w:rPr>
        <w:lang w:val="en-US" w:bidi="es-ES"/>
      </w:rPr>
      <w:t>Plan de marketing de Adventure Works</w:t>
    </w:r>
  </w:p>
  <w:p w14:paraId="2F401264" w14:textId="77777777" w:rsidR="00136006" w:rsidRPr="00D453D1" w:rsidRDefault="00136006" w:rsidP="007057F4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2956D4A9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6897F9CB" w14:textId="77777777" w:rsidR="007057F4" w:rsidRDefault="004F2231" w:rsidP="007057F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3795328" wp14:editId="5077E512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A6A2F7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es-ES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s-ES"/>
                                  </w:rPr>
                                  <w:fldChar w:fldCharType="end"/>
                                </w:r>
                              </w:p>
                              <w:p w14:paraId="0FC69D6C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37953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9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2CA6A2F7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es-ES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es-ES"/>
                            </w:rPr>
                            <w:fldChar w:fldCharType="end"/>
                          </w:r>
                        </w:p>
                        <w:p w14:paraId="0FC69D6C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29BBE94" wp14:editId="043566AC">
                    <wp:extent cx="8035162" cy="1162050"/>
                    <wp:effectExtent l="0" t="0" r="4445" b="0"/>
                    <wp:docPr id="20" name="Grupo 20" descr="encabezado de rectángulo de colo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16205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áfico 14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áfico 19" descr="rectángulo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77546F" id="Grupo 20" o:spid="_x0000_s1026" alt="encabezado de rectángulo de color" style="width:632.7pt;height:91.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4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">
                      <v:imagedata r:id="rId7" o:title="rectángulo de color"/>
                    </v:shape>
                    <v:shape id="Gráfico 16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">
                      <v:imagedata r:id="rId8" o:title="rectángulo de color"/>
                    </v:shape>
                    <v:shape id="Gráfico 19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">
                      <v:imagedata r:id="rId9" o:title="rectángulo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0329312A" w14:textId="77777777" w:rsidR="007057F4" w:rsidRDefault="007057F4" w:rsidP="007057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8B75A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122CA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FFC57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F07A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C1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F302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4EA5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4FEB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BA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43D71"/>
    <w:multiLevelType w:val="hybridMultilevel"/>
    <w:tmpl w:val="CD0CD7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833DB9"/>
    <w:multiLevelType w:val="multilevel"/>
    <w:tmpl w:val="24CC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73F77"/>
    <w:multiLevelType w:val="multilevel"/>
    <w:tmpl w:val="CCA0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600E7"/>
    <w:multiLevelType w:val="hybridMultilevel"/>
    <w:tmpl w:val="DBDAC908"/>
    <w:lvl w:ilvl="0" w:tplc="3B4432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0E4818E1"/>
    <w:multiLevelType w:val="multilevel"/>
    <w:tmpl w:val="310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30008"/>
    <w:multiLevelType w:val="hybridMultilevel"/>
    <w:tmpl w:val="A28C6AD8"/>
    <w:lvl w:ilvl="0" w:tplc="96E201EC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6B293EA">
      <w:numFmt w:val="bullet"/>
      <w:lvlText w:val="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6F319AA"/>
    <w:multiLevelType w:val="hybridMultilevel"/>
    <w:tmpl w:val="65CCD726"/>
    <w:lvl w:ilvl="0" w:tplc="8CE802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F0F3F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147EAF"/>
    <w:multiLevelType w:val="multilevel"/>
    <w:tmpl w:val="A2A2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2120C"/>
    <w:multiLevelType w:val="hybridMultilevel"/>
    <w:tmpl w:val="22C2F954"/>
    <w:lvl w:ilvl="0" w:tplc="96E201EC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9E6301F"/>
    <w:multiLevelType w:val="hybridMultilevel"/>
    <w:tmpl w:val="8DE8AA3E"/>
    <w:lvl w:ilvl="0" w:tplc="96E201EC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921D5"/>
    <w:multiLevelType w:val="multilevel"/>
    <w:tmpl w:val="450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B9374B"/>
    <w:multiLevelType w:val="multilevel"/>
    <w:tmpl w:val="EF88E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32" w:hanging="1800"/>
      </w:pPr>
      <w:rPr>
        <w:rFonts w:hint="default"/>
      </w:rPr>
    </w:lvl>
  </w:abstractNum>
  <w:abstractNum w:abstractNumId="22" w15:restartNumberingAfterBreak="0">
    <w:nsid w:val="1C6C06A5"/>
    <w:multiLevelType w:val="multilevel"/>
    <w:tmpl w:val="47E0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5B6E8A"/>
    <w:multiLevelType w:val="hybridMultilevel"/>
    <w:tmpl w:val="EB445672"/>
    <w:lvl w:ilvl="0" w:tplc="0AAA57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E5371A"/>
    <w:multiLevelType w:val="multilevel"/>
    <w:tmpl w:val="1BE6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2710B5"/>
    <w:multiLevelType w:val="hybridMultilevel"/>
    <w:tmpl w:val="52E0B7C0"/>
    <w:lvl w:ilvl="0" w:tplc="96E201EC"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85D3116"/>
    <w:multiLevelType w:val="hybridMultilevel"/>
    <w:tmpl w:val="8F4CFFA0"/>
    <w:lvl w:ilvl="0" w:tplc="0AAA57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4270CE"/>
    <w:multiLevelType w:val="multilevel"/>
    <w:tmpl w:val="9994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303F1D"/>
    <w:multiLevelType w:val="multilevel"/>
    <w:tmpl w:val="054E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B913DF"/>
    <w:multiLevelType w:val="hybridMultilevel"/>
    <w:tmpl w:val="869EF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040A8F"/>
    <w:multiLevelType w:val="multilevel"/>
    <w:tmpl w:val="32542D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2" w15:restartNumberingAfterBreak="0">
    <w:nsid w:val="325118D0"/>
    <w:multiLevelType w:val="multilevel"/>
    <w:tmpl w:val="2B4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1037CE"/>
    <w:multiLevelType w:val="multilevel"/>
    <w:tmpl w:val="4D7E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1D6C60"/>
    <w:multiLevelType w:val="hybridMultilevel"/>
    <w:tmpl w:val="DD5809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C92A99"/>
    <w:multiLevelType w:val="hybridMultilevel"/>
    <w:tmpl w:val="5EAA2D7C"/>
    <w:lvl w:ilvl="0" w:tplc="96E201EC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96E201EC">
      <w:numFmt w:val="bullet"/>
      <w:lvlText w:val="•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8AD0AF3"/>
    <w:multiLevelType w:val="hybridMultilevel"/>
    <w:tmpl w:val="B11275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551628"/>
    <w:multiLevelType w:val="multilevel"/>
    <w:tmpl w:val="C340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B46EE2"/>
    <w:multiLevelType w:val="hybridMultilevel"/>
    <w:tmpl w:val="8DCE9B7E"/>
    <w:lvl w:ilvl="0" w:tplc="96E201EC">
      <w:numFmt w:val="bullet"/>
      <w:lvlText w:val="•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96E201EC">
      <w:numFmt w:val="bullet"/>
      <w:lvlText w:val="•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0611994"/>
    <w:multiLevelType w:val="hybridMultilevel"/>
    <w:tmpl w:val="2E1EBF94"/>
    <w:lvl w:ilvl="0" w:tplc="41EC7C76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413F4F85"/>
    <w:multiLevelType w:val="hybridMultilevel"/>
    <w:tmpl w:val="5332012C"/>
    <w:lvl w:ilvl="0" w:tplc="62D85E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C60B73"/>
    <w:multiLevelType w:val="hybridMultilevel"/>
    <w:tmpl w:val="8EBC3A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431D14"/>
    <w:multiLevelType w:val="hybridMultilevel"/>
    <w:tmpl w:val="8A929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4F6F7B"/>
    <w:multiLevelType w:val="hybridMultilevel"/>
    <w:tmpl w:val="B84A6306"/>
    <w:lvl w:ilvl="0" w:tplc="36245344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48064678"/>
    <w:multiLevelType w:val="hybridMultilevel"/>
    <w:tmpl w:val="C19273EC"/>
    <w:lvl w:ilvl="0" w:tplc="2D464168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94175B2"/>
    <w:multiLevelType w:val="hybridMultilevel"/>
    <w:tmpl w:val="FA924CD4"/>
    <w:lvl w:ilvl="0" w:tplc="59FEF848"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3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ADB6E8E"/>
    <w:multiLevelType w:val="multilevel"/>
    <w:tmpl w:val="3E3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694DC3"/>
    <w:multiLevelType w:val="multilevel"/>
    <w:tmpl w:val="F5D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BB64B8"/>
    <w:multiLevelType w:val="multilevel"/>
    <w:tmpl w:val="406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021B54"/>
    <w:multiLevelType w:val="hybridMultilevel"/>
    <w:tmpl w:val="5C4E81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DC76DC"/>
    <w:multiLevelType w:val="hybridMultilevel"/>
    <w:tmpl w:val="F816FE7E"/>
    <w:lvl w:ilvl="0" w:tplc="B9BAB68E">
      <w:start w:val="1"/>
      <w:numFmt w:val="decimal"/>
      <w:lvlText w:val="%1"/>
      <w:lvlJc w:val="left"/>
      <w:pPr>
        <w:ind w:left="720" w:hanging="360"/>
      </w:pPr>
      <w:rPr>
        <w:rFonts w:ascii="Arial" w:eastAsiaTheme="minorEastAsia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301969"/>
    <w:multiLevelType w:val="hybridMultilevel"/>
    <w:tmpl w:val="F2320BC8"/>
    <w:lvl w:ilvl="0" w:tplc="3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502FD3"/>
    <w:multiLevelType w:val="hybridMultilevel"/>
    <w:tmpl w:val="E0C20D60"/>
    <w:lvl w:ilvl="0" w:tplc="BE1CAC1A">
      <w:start w:val="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90" w:hanging="360"/>
      </w:pPr>
    </w:lvl>
    <w:lvl w:ilvl="2" w:tplc="340A001B" w:tentative="1">
      <w:start w:val="1"/>
      <w:numFmt w:val="lowerRoman"/>
      <w:lvlText w:val="%3."/>
      <w:lvlJc w:val="right"/>
      <w:pPr>
        <w:ind w:left="2510" w:hanging="180"/>
      </w:pPr>
    </w:lvl>
    <w:lvl w:ilvl="3" w:tplc="340A000F" w:tentative="1">
      <w:start w:val="1"/>
      <w:numFmt w:val="decimal"/>
      <w:lvlText w:val="%4."/>
      <w:lvlJc w:val="left"/>
      <w:pPr>
        <w:ind w:left="3230" w:hanging="360"/>
      </w:pPr>
    </w:lvl>
    <w:lvl w:ilvl="4" w:tplc="340A0019" w:tentative="1">
      <w:start w:val="1"/>
      <w:numFmt w:val="lowerLetter"/>
      <w:lvlText w:val="%5."/>
      <w:lvlJc w:val="left"/>
      <w:pPr>
        <w:ind w:left="3950" w:hanging="360"/>
      </w:pPr>
    </w:lvl>
    <w:lvl w:ilvl="5" w:tplc="340A001B" w:tentative="1">
      <w:start w:val="1"/>
      <w:numFmt w:val="lowerRoman"/>
      <w:lvlText w:val="%6."/>
      <w:lvlJc w:val="right"/>
      <w:pPr>
        <w:ind w:left="4670" w:hanging="180"/>
      </w:pPr>
    </w:lvl>
    <w:lvl w:ilvl="6" w:tplc="340A000F" w:tentative="1">
      <w:start w:val="1"/>
      <w:numFmt w:val="decimal"/>
      <w:lvlText w:val="%7."/>
      <w:lvlJc w:val="left"/>
      <w:pPr>
        <w:ind w:left="5390" w:hanging="360"/>
      </w:pPr>
    </w:lvl>
    <w:lvl w:ilvl="7" w:tplc="340A0019" w:tentative="1">
      <w:start w:val="1"/>
      <w:numFmt w:val="lowerLetter"/>
      <w:lvlText w:val="%8."/>
      <w:lvlJc w:val="left"/>
      <w:pPr>
        <w:ind w:left="6110" w:hanging="360"/>
      </w:pPr>
    </w:lvl>
    <w:lvl w:ilvl="8" w:tplc="3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6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281626A"/>
    <w:multiLevelType w:val="multilevel"/>
    <w:tmpl w:val="7BD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C6443A"/>
    <w:multiLevelType w:val="multilevel"/>
    <w:tmpl w:val="456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3A7478"/>
    <w:multiLevelType w:val="multilevel"/>
    <w:tmpl w:val="CC2C7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32" w:hanging="1800"/>
      </w:pPr>
      <w:rPr>
        <w:rFonts w:hint="default"/>
      </w:rPr>
    </w:lvl>
  </w:abstractNum>
  <w:abstractNum w:abstractNumId="61" w15:restartNumberingAfterBreak="0">
    <w:nsid w:val="63FA2A0B"/>
    <w:multiLevelType w:val="hybridMultilevel"/>
    <w:tmpl w:val="5524C7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1C35A2"/>
    <w:multiLevelType w:val="multilevel"/>
    <w:tmpl w:val="6D34E56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63" w15:restartNumberingAfterBreak="0">
    <w:nsid w:val="679D49F4"/>
    <w:multiLevelType w:val="hybridMultilevel"/>
    <w:tmpl w:val="9AB0C4DA"/>
    <w:lvl w:ilvl="0" w:tplc="59FEF848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9CA36A7"/>
    <w:multiLevelType w:val="hybridMultilevel"/>
    <w:tmpl w:val="158631D2"/>
    <w:lvl w:ilvl="0" w:tplc="3F38D26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00" w:hanging="360"/>
      </w:pPr>
    </w:lvl>
    <w:lvl w:ilvl="2" w:tplc="340A001B" w:tentative="1">
      <w:start w:val="1"/>
      <w:numFmt w:val="lowerRoman"/>
      <w:lvlText w:val="%3."/>
      <w:lvlJc w:val="right"/>
      <w:pPr>
        <w:ind w:left="1920" w:hanging="180"/>
      </w:pPr>
    </w:lvl>
    <w:lvl w:ilvl="3" w:tplc="340A000F" w:tentative="1">
      <w:start w:val="1"/>
      <w:numFmt w:val="decimal"/>
      <w:lvlText w:val="%4."/>
      <w:lvlJc w:val="left"/>
      <w:pPr>
        <w:ind w:left="2640" w:hanging="360"/>
      </w:pPr>
    </w:lvl>
    <w:lvl w:ilvl="4" w:tplc="340A0019" w:tentative="1">
      <w:start w:val="1"/>
      <w:numFmt w:val="lowerLetter"/>
      <w:lvlText w:val="%5."/>
      <w:lvlJc w:val="left"/>
      <w:pPr>
        <w:ind w:left="3360" w:hanging="360"/>
      </w:pPr>
    </w:lvl>
    <w:lvl w:ilvl="5" w:tplc="340A001B" w:tentative="1">
      <w:start w:val="1"/>
      <w:numFmt w:val="lowerRoman"/>
      <w:lvlText w:val="%6."/>
      <w:lvlJc w:val="right"/>
      <w:pPr>
        <w:ind w:left="4080" w:hanging="180"/>
      </w:pPr>
    </w:lvl>
    <w:lvl w:ilvl="6" w:tplc="340A000F" w:tentative="1">
      <w:start w:val="1"/>
      <w:numFmt w:val="decimal"/>
      <w:lvlText w:val="%7."/>
      <w:lvlJc w:val="left"/>
      <w:pPr>
        <w:ind w:left="4800" w:hanging="360"/>
      </w:pPr>
    </w:lvl>
    <w:lvl w:ilvl="7" w:tplc="340A0019" w:tentative="1">
      <w:start w:val="1"/>
      <w:numFmt w:val="lowerLetter"/>
      <w:lvlText w:val="%8."/>
      <w:lvlJc w:val="left"/>
      <w:pPr>
        <w:ind w:left="5520" w:hanging="360"/>
      </w:pPr>
    </w:lvl>
    <w:lvl w:ilvl="8" w:tplc="34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5" w15:restartNumberingAfterBreak="0">
    <w:nsid w:val="6A01638E"/>
    <w:multiLevelType w:val="hybridMultilevel"/>
    <w:tmpl w:val="8228AD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5A52F7"/>
    <w:multiLevelType w:val="multilevel"/>
    <w:tmpl w:val="2638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0E5229"/>
    <w:multiLevelType w:val="hybridMultilevel"/>
    <w:tmpl w:val="8C0A01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CCD4219"/>
    <w:multiLevelType w:val="multilevel"/>
    <w:tmpl w:val="011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6DD4390C"/>
    <w:multiLevelType w:val="hybridMultilevel"/>
    <w:tmpl w:val="43104F36"/>
    <w:lvl w:ilvl="0" w:tplc="05248A04">
      <w:start w:val="6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6EC00C65"/>
    <w:multiLevelType w:val="multilevel"/>
    <w:tmpl w:val="7F6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7A3D66"/>
    <w:multiLevelType w:val="hybridMultilevel"/>
    <w:tmpl w:val="AB241C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83A1A"/>
    <w:multiLevelType w:val="multilevel"/>
    <w:tmpl w:val="7DE8B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73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74" w15:restartNumberingAfterBreak="0">
    <w:nsid w:val="75AD4CF3"/>
    <w:multiLevelType w:val="multilevel"/>
    <w:tmpl w:val="ECB0D9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8F63EE"/>
    <w:multiLevelType w:val="hybridMultilevel"/>
    <w:tmpl w:val="C26EA950"/>
    <w:lvl w:ilvl="0" w:tplc="96E201EC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970BEC"/>
    <w:multiLevelType w:val="hybridMultilevel"/>
    <w:tmpl w:val="3DC077D2"/>
    <w:lvl w:ilvl="0" w:tplc="96E201EC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9AC0104"/>
    <w:multiLevelType w:val="multilevel"/>
    <w:tmpl w:val="C37E5F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8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44313">
    <w:abstractNumId w:val="9"/>
  </w:num>
  <w:num w:numId="2" w16cid:durableId="288629189">
    <w:abstractNumId w:val="77"/>
  </w:num>
  <w:num w:numId="3" w16cid:durableId="994144522">
    <w:abstractNumId w:val="78"/>
  </w:num>
  <w:num w:numId="4" w16cid:durableId="1607496233">
    <w:abstractNumId w:val="79"/>
  </w:num>
  <w:num w:numId="5" w16cid:durableId="26615627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7265414">
    <w:abstractNumId w:val="37"/>
  </w:num>
  <w:num w:numId="7" w16cid:durableId="385221159">
    <w:abstractNumId w:val="73"/>
  </w:num>
  <w:num w:numId="8" w16cid:durableId="2072775755">
    <w:abstractNumId w:val="8"/>
  </w:num>
  <w:num w:numId="9" w16cid:durableId="2037264783">
    <w:abstractNumId w:val="7"/>
  </w:num>
  <w:num w:numId="10" w16cid:durableId="1351375227">
    <w:abstractNumId w:val="6"/>
  </w:num>
  <w:num w:numId="11" w16cid:durableId="832527963">
    <w:abstractNumId w:val="5"/>
  </w:num>
  <w:num w:numId="12" w16cid:durableId="1862237228">
    <w:abstractNumId w:val="4"/>
  </w:num>
  <w:num w:numId="13" w16cid:durableId="762729605">
    <w:abstractNumId w:val="3"/>
  </w:num>
  <w:num w:numId="14" w16cid:durableId="230426510">
    <w:abstractNumId w:val="2"/>
  </w:num>
  <w:num w:numId="15" w16cid:durableId="31082937">
    <w:abstractNumId w:val="1"/>
  </w:num>
  <w:num w:numId="16" w16cid:durableId="1683050644">
    <w:abstractNumId w:val="42"/>
  </w:num>
  <w:num w:numId="17" w16cid:durableId="699622777">
    <w:abstractNumId w:val="56"/>
  </w:num>
  <w:num w:numId="18" w16cid:durableId="1533421493">
    <w:abstractNumId w:val="25"/>
  </w:num>
  <w:num w:numId="19" w16cid:durableId="1350982356">
    <w:abstractNumId w:val="49"/>
  </w:num>
  <w:num w:numId="20" w16cid:durableId="1891764630">
    <w:abstractNumId w:val="58"/>
  </w:num>
  <w:num w:numId="21" w16cid:durableId="1913732819">
    <w:abstractNumId w:val="36"/>
  </w:num>
  <w:num w:numId="22" w16cid:durableId="419372688">
    <w:abstractNumId w:val="38"/>
  </w:num>
  <w:num w:numId="23" w16cid:durableId="1747654069">
    <w:abstractNumId w:val="66"/>
  </w:num>
  <w:num w:numId="24" w16cid:durableId="695614775">
    <w:abstractNumId w:val="22"/>
  </w:num>
  <w:num w:numId="25" w16cid:durableId="1227835923">
    <w:abstractNumId w:val="68"/>
  </w:num>
  <w:num w:numId="26" w16cid:durableId="367991382">
    <w:abstractNumId w:val="53"/>
  </w:num>
  <w:num w:numId="27" w16cid:durableId="351541021">
    <w:abstractNumId w:val="34"/>
  </w:num>
  <w:num w:numId="28" w16cid:durableId="668481160">
    <w:abstractNumId w:val="16"/>
  </w:num>
  <w:num w:numId="29" w16cid:durableId="2023047141">
    <w:abstractNumId w:val="23"/>
  </w:num>
  <w:num w:numId="30" w16cid:durableId="909389117">
    <w:abstractNumId w:val="27"/>
  </w:num>
  <w:num w:numId="31" w16cid:durableId="1774477896">
    <w:abstractNumId w:val="41"/>
  </w:num>
  <w:num w:numId="32" w16cid:durableId="436951733">
    <w:abstractNumId w:val="40"/>
  </w:num>
  <w:num w:numId="33" w16cid:durableId="996492256">
    <w:abstractNumId w:val="13"/>
  </w:num>
  <w:num w:numId="34" w16cid:durableId="857038360">
    <w:abstractNumId w:val="74"/>
  </w:num>
  <w:num w:numId="35" w16cid:durableId="1315135486">
    <w:abstractNumId w:val="11"/>
  </w:num>
  <w:num w:numId="36" w16cid:durableId="556092504">
    <w:abstractNumId w:val="64"/>
  </w:num>
  <w:num w:numId="37" w16cid:durableId="568148166">
    <w:abstractNumId w:val="30"/>
  </w:num>
  <w:num w:numId="38" w16cid:durableId="1717507520">
    <w:abstractNumId w:val="20"/>
  </w:num>
  <w:num w:numId="39" w16cid:durableId="1963920867">
    <w:abstractNumId w:val="65"/>
  </w:num>
  <w:num w:numId="40" w16cid:durableId="706569849">
    <w:abstractNumId w:val="71"/>
  </w:num>
  <w:num w:numId="41" w16cid:durableId="1931162008">
    <w:abstractNumId w:val="43"/>
  </w:num>
  <w:num w:numId="42" w16cid:durableId="530992582">
    <w:abstractNumId w:val="61"/>
  </w:num>
  <w:num w:numId="43" w16cid:durableId="549420440">
    <w:abstractNumId w:val="14"/>
  </w:num>
  <w:num w:numId="44" w16cid:durableId="1623533702">
    <w:abstractNumId w:val="17"/>
  </w:num>
  <w:num w:numId="45" w16cid:durableId="556549916">
    <w:abstractNumId w:val="0"/>
  </w:num>
  <w:num w:numId="46" w16cid:durableId="475875476">
    <w:abstractNumId w:val="31"/>
  </w:num>
  <w:num w:numId="47" w16cid:durableId="1840660810">
    <w:abstractNumId w:val="10"/>
  </w:num>
  <w:num w:numId="48" w16cid:durableId="603152882">
    <w:abstractNumId w:val="28"/>
  </w:num>
  <w:num w:numId="49" w16cid:durableId="1831485565">
    <w:abstractNumId w:val="57"/>
  </w:num>
  <w:num w:numId="50" w16cid:durableId="1245185349">
    <w:abstractNumId w:val="29"/>
  </w:num>
  <w:num w:numId="51" w16cid:durableId="1452091436">
    <w:abstractNumId w:val="50"/>
  </w:num>
  <w:num w:numId="52" w16cid:durableId="410667198">
    <w:abstractNumId w:val="59"/>
  </w:num>
  <w:num w:numId="53" w16cid:durableId="1760328912">
    <w:abstractNumId w:val="70"/>
  </w:num>
  <w:num w:numId="54" w16cid:durableId="1719667588">
    <w:abstractNumId w:val="12"/>
  </w:num>
  <w:num w:numId="55" w16cid:durableId="1902330592">
    <w:abstractNumId w:val="44"/>
  </w:num>
  <w:num w:numId="56" w16cid:durableId="1996489158">
    <w:abstractNumId w:val="72"/>
  </w:num>
  <w:num w:numId="57" w16cid:durableId="1590772827">
    <w:abstractNumId w:val="21"/>
  </w:num>
  <w:num w:numId="58" w16cid:durableId="1150949575">
    <w:abstractNumId w:val="60"/>
  </w:num>
  <w:num w:numId="59" w16cid:durableId="1080952751">
    <w:abstractNumId w:val="69"/>
  </w:num>
  <w:num w:numId="60" w16cid:durableId="1941334329">
    <w:abstractNumId w:val="54"/>
  </w:num>
  <w:num w:numId="61" w16cid:durableId="247617335">
    <w:abstractNumId w:val="45"/>
  </w:num>
  <w:num w:numId="62" w16cid:durableId="1593971616">
    <w:abstractNumId w:val="46"/>
  </w:num>
  <w:num w:numId="63" w16cid:durableId="270821571">
    <w:abstractNumId w:val="52"/>
  </w:num>
  <w:num w:numId="64" w16cid:durableId="1427849025">
    <w:abstractNumId w:val="55"/>
  </w:num>
  <w:num w:numId="65" w16cid:durableId="75833868">
    <w:abstractNumId w:val="67"/>
  </w:num>
  <w:num w:numId="66" w16cid:durableId="2002349241">
    <w:abstractNumId w:val="15"/>
  </w:num>
  <w:num w:numId="67" w16cid:durableId="1331716619">
    <w:abstractNumId w:val="75"/>
  </w:num>
  <w:num w:numId="68" w16cid:durableId="633100464">
    <w:abstractNumId w:val="19"/>
  </w:num>
  <w:num w:numId="69" w16cid:durableId="127165731">
    <w:abstractNumId w:val="35"/>
  </w:num>
  <w:num w:numId="70" w16cid:durableId="1576357396">
    <w:abstractNumId w:val="26"/>
  </w:num>
  <w:num w:numId="71" w16cid:durableId="41484705">
    <w:abstractNumId w:val="63"/>
  </w:num>
  <w:num w:numId="72" w16cid:durableId="1817337233">
    <w:abstractNumId w:val="47"/>
  </w:num>
  <w:num w:numId="73" w16cid:durableId="578249344">
    <w:abstractNumId w:val="39"/>
  </w:num>
  <w:num w:numId="74" w16cid:durableId="967706100">
    <w:abstractNumId w:val="18"/>
  </w:num>
  <w:num w:numId="75" w16cid:durableId="1449734787">
    <w:abstractNumId w:val="76"/>
  </w:num>
  <w:num w:numId="76" w16cid:durableId="1461264557">
    <w:abstractNumId w:val="32"/>
  </w:num>
  <w:num w:numId="77" w16cid:durableId="168326122">
    <w:abstractNumId w:val="51"/>
  </w:num>
  <w:num w:numId="78" w16cid:durableId="1862353312">
    <w:abstractNumId w:val="24"/>
  </w:num>
  <w:num w:numId="79" w16cid:durableId="322045969">
    <w:abstractNumId w:val="48"/>
  </w:num>
  <w:num w:numId="80" w16cid:durableId="1629899606">
    <w:abstractNumId w:val="33"/>
  </w:num>
  <w:num w:numId="81" w16cid:durableId="202285006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10"/>
    <w:rsid w:val="00001EDE"/>
    <w:rsid w:val="00002D13"/>
    <w:rsid w:val="00005042"/>
    <w:rsid w:val="00007357"/>
    <w:rsid w:val="00010BA1"/>
    <w:rsid w:val="000174F2"/>
    <w:rsid w:val="0003298B"/>
    <w:rsid w:val="00050149"/>
    <w:rsid w:val="00053792"/>
    <w:rsid w:val="00064446"/>
    <w:rsid w:val="00067C92"/>
    <w:rsid w:val="000734D9"/>
    <w:rsid w:val="0008379F"/>
    <w:rsid w:val="000A353A"/>
    <w:rsid w:val="000B08B1"/>
    <w:rsid w:val="000D2CD6"/>
    <w:rsid w:val="000D5900"/>
    <w:rsid w:val="000F334A"/>
    <w:rsid w:val="000F76EA"/>
    <w:rsid w:val="001076F6"/>
    <w:rsid w:val="00131D13"/>
    <w:rsid w:val="00131D22"/>
    <w:rsid w:val="001354A7"/>
    <w:rsid w:val="00136006"/>
    <w:rsid w:val="00141197"/>
    <w:rsid w:val="001449EC"/>
    <w:rsid w:val="00146CD2"/>
    <w:rsid w:val="0015405F"/>
    <w:rsid w:val="0015542A"/>
    <w:rsid w:val="001670A7"/>
    <w:rsid w:val="001845D9"/>
    <w:rsid w:val="0018492D"/>
    <w:rsid w:val="0018562F"/>
    <w:rsid w:val="001900D7"/>
    <w:rsid w:val="00194CDF"/>
    <w:rsid w:val="00197F9A"/>
    <w:rsid w:val="001A1CA3"/>
    <w:rsid w:val="001B361F"/>
    <w:rsid w:val="001B59D5"/>
    <w:rsid w:val="001C10B0"/>
    <w:rsid w:val="001C2946"/>
    <w:rsid w:val="001D10D5"/>
    <w:rsid w:val="001E1675"/>
    <w:rsid w:val="001E37E1"/>
    <w:rsid w:val="001F0AF0"/>
    <w:rsid w:val="002079DB"/>
    <w:rsid w:val="002178B9"/>
    <w:rsid w:val="00221487"/>
    <w:rsid w:val="00227AF2"/>
    <w:rsid w:val="00247FC2"/>
    <w:rsid w:val="00264A8A"/>
    <w:rsid w:val="00275856"/>
    <w:rsid w:val="00276184"/>
    <w:rsid w:val="00281C11"/>
    <w:rsid w:val="00291712"/>
    <w:rsid w:val="002963FA"/>
    <w:rsid w:val="002D68F8"/>
    <w:rsid w:val="002E0194"/>
    <w:rsid w:val="002F651A"/>
    <w:rsid w:val="003022BD"/>
    <w:rsid w:val="00303EF8"/>
    <w:rsid w:val="003117B7"/>
    <w:rsid w:val="003273E4"/>
    <w:rsid w:val="00327BC8"/>
    <w:rsid w:val="00344322"/>
    <w:rsid w:val="00346B79"/>
    <w:rsid w:val="003620E2"/>
    <w:rsid w:val="003624A0"/>
    <w:rsid w:val="003806A3"/>
    <w:rsid w:val="00396BE4"/>
    <w:rsid w:val="003A3982"/>
    <w:rsid w:val="003B24B5"/>
    <w:rsid w:val="003D28C2"/>
    <w:rsid w:val="003E4B68"/>
    <w:rsid w:val="003F4E2F"/>
    <w:rsid w:val="003F5051"/>
    <w:rsid w:val="00404CC9"/>
    <w:rsid w:val="00407B8D"/>
    <w:rsid w:val="00420DF5"/>
    <w:rsid w:val="00423925"/>
    <w:rsid w:val="004256DB"/>
    <w:rsid w:val="004301AE"/>
    <w:rsid w:val="004366E2"/>
    <w:rsid w:val="004371B6"/>
    <w:rsid w:val="00443695"/>
    <w:rsid w:val="00444C7B"/>
    <w:rsid w:val="00460678"/>
    <w:rsid w:val="0046071D"/>
    <w:rsid w:val="004661BD"/>
    <w:rsid w:val="0048562D"/>
    <w:rsid w:val="0048718B"/>
    <w:rsid w:val="00490A5F"/>
    <w:rsid w:val="0049185C"/>
    <w:rsid w:val="004C2ADC"/>
    <w:rsid w:val="004D2AD6"/>
    <w:rsid w:val="004D6868"/>
    <w:rsid w:val="004F2231"/>
    <w:rsid w:val="004F3A7B"/>
    <w:rsid w:val="004F7905"/>
    <w:rsid w:val="005056F1"/>
    <w:rsid w:val="0051019E"/>
    <w:rsid w:val="005112D1"/>
    <w:rsid w:val="005245A9"/>
    <w:rsid w:val="00543E8A"/>
    <w:rsid w:val="00547F42"/>
    <w:rsid w:val="0055035B"/>
    <w:rsid w:val="00555698"/>
    <w:rsid w:val="0056229D"/>
    <w:rsid w:val="00567CE9"/>
    <w:rsid w:val="005767C4"/>
    <w:rsid w:val="0058608D"/>
    <w:rsid w:val="005875AC"/>
    <w:rsid w:val="00591E68"/>
    <w:rsid w:val="005A74A4"/>
    <w:rsid w:val="005B0099"/>
    <w:rsid w:val="005B3BC8"/>
    <w:rsid w:val="005C3643"/>
    <w:rsid w:val="005C4478"/>
    <w:rsid w:val="005D2348"/>
    <w:rsid w:val="005E5281"/>
    <w:rsid w:val="005E6059"/>
    <w:rsid w:val="00603507"/>
    <w:rsid w:val="0061255D"/>
    <w:rsid w:val="006222F0"/>
    <w:rsid w:val="00634A12"/>
    <w:rsid w:val="00641DED"/>
    <w:rsid w:val="0068500D"/>
    <w:rsid w:val="006917D1"/>
    <w:rsid w:val="00696C6D"/>
    <w:rsid w:val="006A1E13"/>
    <w:rsid w:val="006A6430"/>
    <w:rsid w:val="006A77CF"/>
    <w:rsid w:val="006B21ED"/>
    <w:rsid w:val="006B3E50"/>
    <w:rsid w:val="006E586D"/>
    <w:rsid w:val="006F6D3F"/>
    <w:rsid w:val="007002DA"/>
    <w:rsid w:val="007057F4"/>
    <w:rsid w:val="00705C1E"/>
    <w:rsid w:val="0072016C"/>
    <w:rsid w:val="007237EF"/>
    <w:rsid w:val="0072659B"/>
    <w:rsid w:val="00735EE1"/>
    <w:rsid w:val="007417B3"/>
    <w:rsid w:val="00742102"/>
    <w:rsid w:val="007446A2"/>
    <w:rsid w:val="00750AC4"/>
    <w:rsid w:val="00752DD7"/>
    <w:rsid w:val="0076006B"/>
    <w:rsid w:val="00764423"/>
    <w:rsid w:val="00773B66"/>
    <w:rsid w:val="007910CF"/>
    <w:rsid w:val="00791CF2"/>
    <w:rsid w:val="007B4BC3"/>
    <w:rsid w:val="007B4D73"/>
    <w:rsid w:val="007C2978"/>
    <w:rsid w:val="007C7473"/>
    <w:rsid w:val="007D26F1"/>
    <w:rsid w:val="007E030E"/>
    <w:rsid w:val="007E5499"/>
    <w:rsid w:val="00800811"/>
    <w:rsid w:val="00804B19"/>
    <w:rsid w:val="00823061"/>
    <w:rsid w:val="008253A5"/>
    <w:rsid w:val="008417CE"/>
    <w:rsid w:val="0084277E"/>
    <w:rsid w:val="00846951"/>
    <w:rsid w:val="008652A9"/>
    <w:rsid w:val="008835D9"/>
    <w:rsid w:val="008A3C95"/>
    <w:rsid w:val="008A7736"/>
    <w:rsid w:val="008B5415"/>
    <w:rsid w:val="008C2FB9"/>
    <w:rsid w:val="008C386D"/>
    <w:rsid w:val="008C5106"/>
    <w:rsid w:val="008D5829"/>
    <w:rsid w:val="008F573E"/>
    <w:rsid w:val="00900EEC"/>
    <w:rsid w:val="00901131"/>
    <w:rsid w:val="00911AC4"/>
    <w:rsid w:val="00936C33"/>
    <w:rsid w:val="009422B1"/>
    <w:rsid w:val="00946F55"/>
    <w:rsid w:val="009563EE"/>
    <w:rsid w:val="00965BD5"/>
    <w:rsid w:val="009804BF"/>
    <w:rsid w:val="00981B3B"/>
    <w:rsid w:val="00983170"/>
    <w:rsid w:val="009875C8"/>
    <w:rsid w:val="00991D08"/>
    <w:rsid w:val="0099797A"/>
    <w:rsid w:val="009A564A"/>
    <w:rsid w:val="009B20E4"/>
    <w:rsid w:val="009D4D1A"/>
    <w:rsid w:val="009F2E8F"/>
    <w:rsid w:val="00A1141E"/>
    <w:rsid w:val="00A36BA7"/>
    <w:rsid w:val="00A63DE6"/>
    <w:rsid w:val="00A677F0"/>
    <w:rsid w:val="00A86B21"/>
    <w:rsid w:val="00A91CFD"/>
    <w:rsid w:val="00AA67A1"/>
    <w:rsid w:val="00AA706D"/>
    <w:rsid w:val="00AB24E4"/>
    <w:rsid w:val="00AB59CB"/>
    <w:rsid w:val="00AC4231"/>
    <w:rsid w:val="00AC74BD"/>
    <w:rsid w:val="00AD7994"/>
    <w:rsid w:val="00AE6C3E"/>
    <w:rsid w:val="00AF6790"/>
    <w:rsid w:val="00AF6F64"/>
    <w:rsid w:val="00B00CF7"/>
    <w:rsid w:val="00B0688D"/>
    <w:rsid w:val="00B22011"/>
    <w:rsid w:val="00B266A0"/>
    <w:rsid w:val="00B40525"/>
    <w:rsid w:val="00B41D82"/>
    <w:rsid w:val="00B431F0"/>
    <w:rsid w:val="00B43E5D"/>
    <w:rsid w:val="00B555E8"/>
    <w:rsid w:val="00B71010"/>
    <w:rsid w:val="00B7285A"/>
    <w:rsid w:val="00B8028E"/>
    <w:rsid w:val="00B90346"/>
    <w:rsid w:val="00B9629D"/>
    <w:rsid w:val="00B970D8"/>
    <w:rsid w:val="00BB4087"/>
    <w:rsid w:val="00BB6CAC"/>
    <w:rsid w:val="00BD1096"/>
    <w:rsid w:val="00BD4059"/>
    <w:rsid w:val="00BE7253"/>
    <w:rsid w:val="00BF4834"/>
    <w:rsid w:val="00C13076"/>
    <w:rsid w:val="00C41010"/>
    <w:rsid w:val="00C451D0"/>
    <w:rsid w:val="00C45E6D"/>
    <w:rsid w:val="00C47DCE"/>
    <w:rsid w:val="00C52EB4"/>
    <w:rsid w:val="00C56A04"/>
    <w:rsid w:val="00C91214"/>
    <w:rsid w:val="00C93A06"/>
    <w:rsid w:val="00C95D18"/>
    <w:rsid w:val="00CA16E0"/>
    <w:rsid w:val="00CB5676"/>
    <w:rsid w:val="00CC2EA7"/>
    <w:rsid w:val="00CC2F1E"/>
    <w:rsid w:val="00CD261C"/>
    <w:rsid w:val="00CD5918"/>
    <w:rsid w:val="00CD5FFD"/>
    <w:rsid w:val="00CE0BC9"/>
    <w:rsid w:val="00CE72E9"/>
    <w:rsid w:val="00D018C3"/>
    <w:rsid w:val="00D169FF"/>
    <w:rsid w:val="00D2045C"/>
    <w:rsid w:val="00D30E10"/>
    <w:rsid w:val="00D42ECC"/>
    <w:rsid w:val="00D43F95"/>
    <w:rsid w:val="00D453D1"/>
    <w:rsid w:val="00D5141D"/>
    <w:rsid w:val="00D540AF"/>
    <w:rsid w:val="00D6093C"/>
    <w:rsid w:val="00D638C1"/>
    <w:rsid w:val="00D726C4"/>
    <w:rsid w:val="00D73D44"/>
    <w:rsid w:val="00D74DEA"/>
    <w:rsid w:val="00D77361"/>
    <w:rsid w:val="00D82232"/>
    <w:rsid w:val="00D953C8"/>
    <w:rsid w:val="00D967AC"/>
    <w:rsid w:val="00DC3228"/>
    <w:rsid w:val="00DE056D"/>
    <w:rsid w:val="00DF2A70"/>
    <w:rsid w:val="00DF4125"/>
    <w:rsid w:val="00DF6C0C"/>
    <w:rsid w:val="00E008C2"/>
    <w:rsid w:val="00E0564E"/>
    <w:rsid w:val="00E0619C"/>
    <w:rsid w:val="00E1560F"/>
    <w:rsid w:val="00E2345F"/>
    <w:rsid w:val="00E307A3"/>
    <w:rsid w:val="00E32296"/>
    <w:rsid w:val="00E3331F"/>
    <w:rsid w:val="00E369AC"/>
    <w:rsid w:val="00E43258"/>
    <w:rsid w:val="00E473DC"/>
    <w:rsid w:val="00E50A4D"/>
    <w:rsid w:val="00E758BC"/>
    <w:rsid w:val="00E76367"/>
    <w:rsid w:val="00E83C1C"/>
    <w:rsid w:val="00E85862"/>
    <w:rsid w:val="00E94666"/>
    <w:rsid w:val="00E95AFE"/>
    <w:rsid w:val="00E97F2F"/>
    <w:rsid w:val="00ED1472"/>
    <w:rsid w:val="00ED3756"/>
    <w:rsid w:val="00ED5ABE"/>
    <w:rsid w:val="00EF56E6"/>
    <w:rsid w:val="00EF64E3"/>
    <w:rsid w:val="00F01F17"/>
    <w:rsid w:val="00F12801"/>
    <w:rsid w:val="00F249CA"/>
    <w:rsid w:val="00F350AB"/>
    <w:rsid w:val="00F43A02"/>
    <w:rsid w:val="00F45884"/>
    <w:rsid w:val="00F46E4B"/>
    <w:rsid w:val="00F553FE"/>
    <w:rsid w:val="00F55525"/>
    <w:rsid w:val="00F63939"/>
    <w:rsid w:val="00F74E9E"/>
    <w:rsid w:val="00F77CE7"/>
    <w:rsid w:val="00F87BB8"/>
    <w:rsid w:val="00F91AD0"/>
    <w:rsid w:val="00FA05CE"/>
    <w:rsid w:val="00FA7A98"/>
    <w:rsid w:val="00FB05E4"/>
    <w:rsid w:val="00FB18A9"/>
    <w:rsid w:val="00FC4062"/>
    <w:rsid w:val="00FD39F9"/>
    <w:rsid w:val="00FD7DA3"/>
    <w:rsid w:val="00FE274F"/>
    <w:rsid w:val="00FE380D"/>
    <w:rsid w:val="00FE443C"/>
    <w:rsid w:val="00FE78BD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664F1D"/>
  <w15:chartTrackingRefBased/>
  <w15:docId w15:val="{234AD7D3-1B8D-4F86-BFC2-8907CBEC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3E"/>
    <w:pPr>
      <w:spacing w:after="0"/>
    </w:pPr>
    <w:rPr>
      <w:b/>
      <w:color w:val="0F0F3F" w:themeColor="text1"/>
      <w:sz w:val="28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aconvietas">
    <w:name w:val="List Bullet"/>
    <w:basedOn w:val="Contenido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tulo3"/>
    <w:uiPriority w:val="2"/>
    <w:qFormat/>
    <w:rsid w:val="004F2231"/>
  </w:style>
  <w:style w:type="paragraph" w:styleId="TDC1">
    <w:name w:val="toc 1"/>
    <w:basedOn w:val="Normal"/>
    <w:uiPriority w:val="39"/>
    <w:pPr>
      <w:tabs>
        <w:tab w:val="right" w:leader="dot" w:pos="5040"/>
      </w:tabs>
    </w:pPr>
  </w:style>
  <w:style w:type="paragraph" w:styleId="TDC2">
    <w:name w:val="toc 2"/>
    <w:basedOn w:val="Normal"/>
    <w:uiPriority w:val="39"/>
    <w:pPr>
      <w:tabs>
        <w:tab w:val="right" w:leader="dot" w:pos="5040"/>
      </w:tabs>
    </w:pPr>
  </w:style>
  <w:style w:type="paragraph" w:styleId="Ttulo">
    <w:name w:val="Title"/>
    <w:basedOn w:val="Normal"/>
    <w:link w:val="Ttulo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tuloTDC">
    <w:name w:val="TOC Heading"/>
    <w:basedOn w:val="Ttulo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Piedepgina">
    <w:name w:val="footer"/>
    <w:basedOn w:val="Normal"/>
    <w:link w:val="PiedepginaCar"/>
    <w:uiPriority w:val="99"/>
    <w:pPr>
      <w:spacing w:line="240" w:lineRule="auto"/>
      <w:ind w:right="130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n-US"/>
    </w:rPr>
  </w:style>
  <w:style w:type="paragraph" w:styleId="Encabezado">
    <w:name w:val="header"/>
    <w:basedOn w:val="Normal"/>
    <w:link w:val="EncabezadoCar"/>
    <w:uiPriority w:val="99"/>
    <w:pPr>
      <w:spacing w:line="240" w:lineRule="auto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n-US"/>
    </w:rPr>
  </w:style>
  <w:style w:type="table" w:styleId="Tablaconcuadrcula">
    <w:name w:val="Table Grid"/>
    <w:basedOn w:val="Tabla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aconnme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tulo3Car">
    <w:name w:val="Título 3 Car"/>
    <w:basedOn w:val="Fuentedeprrafopredeter"/>
    <w:link w:val="Ttulo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7057F4"/>
    <w:rPr>
      <w:color w:val="60C5E8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ido">
    <w:name w:val="Contenido"/>
    <w:basedOn w:val="Normal"/>
    <w:link w:val="Carcterdecontenido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nfasis">
    <w:name w:val="Emphasis"/>
    <w:basedOn w:val="Fuentedeprrafopredeter"/>
    <w:uiPriority w:val="20"/>
    <w:unhideWhenUsed/>
    <w:qFormat/>
    <w:rsid w:val="007C7473"/>
    <w:rPr>
      <w:i/>
      <w:iCs/>
    </w:rPr>
  </w:style>
  <w:style w:type="character" w:customStyle="1" w:styleId="Carcterdecontenido">
    <w:name w:val="Carácter de contenido"/>
    <w:basedOn w:val="Fuentedeprrafopredeter"/>
    <w:link w:val="Contenido"/>
    <w:rsid w:val="002178B9"/>
    <w:rPr>
      <w:color w:val="0F0F3F" w:themeColor="text1"/>
      <w:sz w:val="28"/>
      <w:lang w:eastAsia="en-US"/>
    </w:rPr>
  </w:style>
  <w:style w:type="paragraph" w:styleId="Prrafodelista">
    <w:name w:val="List Paragraph"/>
    <w:basedOn w:val="Normal"/>
    <w:uiPriority w:val="34"/>
    <w:unhideWhenUsed/>
    <w:qFormat/>
    <w:rsid w:val="00B71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58608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43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54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47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7389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7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2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6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11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2318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9831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5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pi.mercadopublico.cl/servicios/v1/publico/licitaciones.json?estado=%7bestado%7d&amp;ticket=F8537A18-6766-4DEF-9E59-426B4FEE284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pi.mercadopublico.cl/servicios/v1/publico/licitaciones.json?ticket=F8537A18-6766-4DEF-9E59-426B4FEE284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api.mercadopublico.cl/servicios/v1/publico/licitaciones.json?fecha=02022014&amp;estado=%7bestado%7d&amp;ticket=F8537A18-6766-4DEF-9E59-426B4FEE284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hyperlink" Target="https://api.mercadopublico.cl/servicios/v1/publico/licitaciones.json?codigo=1509-5-L114&amp;ticket=F8537A18-6766-4DEF-9E59-426B4FEE2844" TargetMode="External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60.png"/><Relationship Id="rId3" Type="http://schemas.openxmlformats.org/officeDocument/2006/relationships/image" Target="media/image21.png"/><Relationship Id="rId7" Type="http://schemas.openxmlformats.org/officeDocument/2006/relationships/image" Target="media/image150.png"/><Relationship Id="rId2" Type="http://schemas.openxmlformats.org/officeDocument/2006/relationships/image" Target="media/image20.svg"/><Relationship Id="rId1" Type="http://schemas.openxmlformats.org/officeDocument/2006/relationships/image" Target="media/image19.png"/><Relationship Id="rId6" Type="http://schemas.openxmlformats.org/officeDocument/2006/relationships/image" Target="media/image24.svg"/><Relationship Id="rId5" Type="http://schemas.openxmlformats.org/officeDocument/2006/relationships/image" Target="media/image23.png"/><Relationship Id="rId4" Type="http://schemas.openxmlformats.org/officeDocument/2006/relationships/image" Target="media/image22.svg"/><Relationship Id="rId9" Type="http://schemas.openxmlformats.org/officeDocument/2006/relationships/image" Target="media/image1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orte.HSBA\AppData\Roaming\Microsoft\Templates\Informe%20empresarial%20(dise&#241;o%20gr&#225;fi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D31C32395B4D6AA2348C3DB2F7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75F93-2758-4F01-90E2-0BEF8649998B}"/>
      </w:docPartPr>
      <w:docPartBody>
        <w:p w:rsidR="000308E1" w:rsidRDefault="00AD0AAA">
          <w:pPr>
            <w:pStyle w:val="58D31C32395B4D6AA2348C3DB2F76360"/>
          </w:pPr>
          <w:r>
            <w:rPr>
              <w:lang w:bidi="es-ES"/>
            </w:rPr>
            <w:t>Escriba el título de capítulo (nivel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64"/>
    <w:rsid w:val="00007357"/>
    <w:rsid w:val="000308E1"/>
    <w:rsid w:val="0005299F"/>
    <w:rsid w:val="000D5900"/>
    <w:rsid w:val="00131D22"/>
    <w:rsid w:val="001900D7"/>
    <w:rsid w:val="001C1B76"/>
    <w:rsid w:val="00232F06"/>
    <w:rsid w:val="002F651A"/>
    <w:rsid w:val="003A35E4"/>
    <w:rsid w:val="003D28C2"/>
    <w:rsid w:val="003F7264"/>
    <w:rsid w:val="00404CC9"/>
    <w:rsid w:val="004366E2"/>
    <w:rsid w:val="004817DE"/>
    <w:rsid w:val="004C61EC"/>
    <w:rsid w:val="00555698"/>
    <w:rsid w:val="0056229D"/>
    <w:rsid w:val="00581831"/>
    <w:rsid w:val="00603507"/>
    <w:rsid w:val="006A1E13"/>
    <w:rsid w:val="00756B0B"/>
    <w:rsid w:val="007E11AA"/>
    <w:rsid w:val="00946283"/>
    <w:rsid w:val="009A564A"/>
    <w:rsid w:val="00A604CA"/>
    <w:rsid w:val="00AC74BD"/>
    <w:rsid w:val="00AD0AAA"/>
    <w:rsid w:val="00B22011"/>
    <w:rsid w:val="00B70B10"/>
    <w:rsid w:val="00BF7817"/>
    <w:rsid w:val="00C8192B"/>
    <w:rsid w:val="00D439ED"/>
    <w:rsid w:val="00D77361"/>
    <w:rsid w:val="00D953C8"/>
    <w:rsid w:val="00DA312D"/>
    <w:rsid w:val="00DF2A70"/>
    <w:rsid w:val="00E03CE9"/>
    <w:rsid w:val="00E32296"/>
    <w:rsid w:val="00E779E7"/>
    <w:rsid w:val="00E83C1C"/>
    <w:rsid w:val="00EB56F3"/>
    <w:rsid w:val="00F479EA"/>
    <w:rsid w:val="00FA7B25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D31C32395B4D6AA2348C3DB2F76360">
    <w:name w:val="58D31C32395B4D6AA2348C3DB2F76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F780B-70E1-4A43-A1CE-E8346274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(diseño gráfico)</Template>
  <TotalTime>778</TotalTime>
  <Pages>11</Pages>
  <Words>1259</Words>
  <Characters>6929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FREDERICK ALEXIS ESCOBAR ZAPATA</cp:lastModifiedBy>
  <cp:revision>52</cp:revision>
  <cp:lastPrinted>2024-08-17T15:01:00Z</cp:lastPrinted>
  <dcterms:created xsi:type="dcterms:W3CDTF">2025-04-17T03:31:00Z</dcterms:created>
  <dcterms:modified xsi:type="dcterms:W3CDTF">2025-06-12T17:12:00Z</dcterms:modified>
</cp:coreProperties>
</file>